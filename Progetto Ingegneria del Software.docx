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682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Descrizione </w:t>
      </w:r>
    </w:p>
    <w:p w14:paraId="62C465F8" w14:textId="77777777" w:rsidR="00465065" w:rsidRDefault="00597369">
      <w:r>
        <w:t>Il progetto proposto consiste nella realizzazione di un sistema informativo che si occupa della gestione di un circolo tennis.</w:t>
      </w:r>
    </w:p>
    <w:p w14:paraId="2388CCD6" w14:textId="77777777" w:rsidR="00465065" w:rsidRDefault="00597369">
      <w:r>
        <w:t>Il circolo tennis dispone di due campi in terra rossa battuta, uno in erba sintetica e un campo da paddle. Un campo di terra battuta dispone di una copertura fissa. È possibile giocare tutto l’anno al coperto.  Gli altri due campi sono all’aperto durante la stagione estiva e al chiuso durante quella invernale. Il campo da paddle è all’aperto. Tutti i campi sono provvisti di luci per la possibilità di giocare in notturna. Il circolo mette a disposizione, all’interno delle coperture, il riscaldamento per la stagione invernale.</w:t>
      </w:r>
    </w:p>
    <w:p w14:paraId="5226FD3E" w14:textId="77777777" w:rsidR="00465065" w:rsidRDefault="00597369">
      <w:r>
        <w:t>L’applicativo coprirà vari ambiti: prenotazione dei campi, gestione dei soci e del torneo sociale.</w:t>
      </w:r>
    </w:p>
    <w:p w14:paraId="3CCE02A6" w14:textId="77777777" w:rsidR="00465065" w:rsidRDefault="00597369">
      <w:r>
        <w:t>Le prenotazioni avvengono tramite sito web. Per poter prenotare è necessaria la registrazione al sito. Al momento della conferma è fondamentale specificare per quale campo si effettua. Le prenotazioni per la settimana successiva sono disponibili dalla domenica.</w:t>
      </w:r>
    </w:p>
    <w:p w14:paraId="46486CF3" w14:textId="3D6C8E78" w:rsidR="00465065" w:rsidRDefault="00597369">
      <w:r>
        <w:t>I campi da tennis sono disponibili 12 mesi all’anno dalle ore 8.00 alle ore 23:00. Il campo da paddle è disponibile dal 15 marzo al 30 settembre dalle ore 8.00 alle ore 23:00.</w:t>
      </w:r>
      <w:r w:rsidR="006D7A39">
        <w:t>s</w:t>
      </w:r>
    </w:p>
    <w:p w14:paraId="63888D87" w14:textId="77777777" w:rsidR="00465065" w:rsidRDefault="00597369">
      <w:r>
        <w:t xml:space="preserve">Il torneo sociale di tennis avviene una volta all’anno e si svolge nel mese di luglio. Per poter partecipare è essenziale possedere la tessera socio. Al momento dell’iscrizione è necessario indicare nome e cognome. Il costo del torneo è di 10€ a giocatore. </w:t>
      </w:r>
    </w:p>
    <w:p w14:paraId="08AA596D" w14:textId="77777777" w:rsidR="00465065" w:rsidRDefault="00597369">
      <w:r>
        <w:t>Per disputare un incontro del torneo, i giocatori devono preoccuparsi di prenotare il campo e utilizzare le proprie palline. Al momento della prenotazione, gli sfidanti devono specificare che si tratta di un incontro di torneo. È possibile giocare l’incontro solo nei campi in terra battuta.</w:t>
      </w:r>
    </w:p>
    <w:p w14:paraId="0A3554DC" w14:textId="77777777" w:rsidR="00465065" w:rsidRDefault="00597369">
      <w:r>
        <w:t>Il torneo sociale di paddle non è previsto.</w:t>
      </w:r>
    </w:p>
    <w:p w14:paraId="3B05407B" w14:textId="77777777" w:rsidR="00465065" w:rsidRDefault="00597369">
      <w:r>
        <w:t xml:space="preserve">Esistono tre tipologie di tessere: per giocare a tennis, per giocare a paddle e per entrambi. I soci vengono registrati con nome, cognome, anno di nascita, tipologia di tessera e recapito telefonico. </w:t>
      </w:r>
    </w:p>
    <w:p w14:paraId="5387903D" w14:textId="77777777" w:rsidR="00465065" w:rsidRDefault="00597369">
      <w:r>
        <w:t>Il costo della tessera per giocare a tennis è di 60€ per gli under 18 e 80€ per gli over 18.</w:t>
      </w:r>
    </w:p>
    <w:p w14:paraId="12B56109" w14:textId="77777777" w:rsidR="00465065" w:rsidRDefault="00597369">
      <w:r>
        <w:t>Il costo della tessera per giocare a paddle è di 70€ per gli under 18 e 90€ per gli over 18.</w:t>
      </w:r>
    </w:p>
    <w:p w14:paraId="535846D2" w14:textId="77777777" w:rsidR="00465065" w:rsidRDefault="00597369">
      <w:r>
        <w:t>Il costo della tessera per giocare sia a tennis che a paddle è di 110€ per gli under 18 e 150€ per gli over 18.</w:t>
      </w:r>
    </w:p>
    <w:p w14:paraId="7CA1DB19" w14:textId="77777777" w:rsidR="00465065" w:rsidRDefault="00597369">
      <w:r>
        <w:t>Il costo del campo varia dal numero di giocatori, tipologia di campo e presenza della tessera:</w:t>
      </w:r>
    </w:p>
    <w:p w14:paraId="685F551A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Tesserati </w:t>
      </w:r>
    </w:p>
    <w:p w14:paraId="2C50AC93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</w:t>
      </w:r>
      <w:r>
        <w:t xml:space="preserve"> rossa: per le partite di singolo il costo di 5€ all’ora per gli under 18 e 7€ all’ora per gli over 18; per le partite di doppio il prezzo è di 4€ per gli under 18 e di 5€ per gli over 18.</w:t>
      </w:r>
    </w:p>
    <w:p w14:paraId="2DF94CFC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di 3€ all’ora per gli under 18 e 5€ all’ora per gli over 18. per le partite di doppio il prezzo è di 2€ per gli under 18 e 3€ per gli over 18.</w:t>
      </w:r>
    </w:p>
    <w:p w14:paraId="500B2142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8€ 90 minuti per gli under 18 e 10€ 90 minuti per gli over 18.</w:t>
      </w:r>
    </w:p>
    <w:p w14:paraId="5607C647" w14:textId="77777777" w:rsidR="00465065" w:rsidRDefault="0059736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Non tesserati:</w:t>
      </w:r>
    </w:p>
    <w:p w14:paraId="034E81D1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Campi in terra rossa</w:t>
      </w:r>
      <w:r>
        <w:t>: per le partite di singolo il costo è di 8€ all’ora per gli under 18 e 10€ all’ora per gli over 18. per le partite di doppio il prezzo è di 6€ per gli under 18 e 8€ per gli over 18.</w:t>
      </w:r>
    </w:p>
    <w:p w14:paraId="75D6D13D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in erba sintetica</w:t>
      </w:r>
      <w:r>
        <w:t>: per le partite di singolo il costo è di 6€ all’ora per gli under 18 e 8€ all’ora per gli over 18. per le partite di doppio il prezzo è di 5€ per gli under 18 e 6€ per gli over 18.</w:t>
      </w:r>
    </w:p>
    <w:p w14:paraId="4D2618B5" w14:textId="77777777" w:rsidR="00465065" w:rsidRDefault="00597369">
      <w:pPr>
        <w:pStyle w:val="Paragrafoelenco"/>
        <w:numPr>
          <w:ilvl w:val="1"/>
          <w:numId w:val="1"/>
        </w:numPr>
      </w:pPr>
      <w:r>
        <w:rPr>
          <w:b/>
          <w:bCs/>
        </w:rPr>
        <w:t>Campo da paddle</w:t>
      </w:r>
      <w:r>
        <w:t>: 11€ 90 minuti per gli under 18 e 13€ 90 minuti per gli over 18.</w:t>
      </w:r>
    </w:p>
    <w:p w14:paraId="498EB8C9" w14:textId="77777777" w:rsidR="00465065" w:rsidRDefault="00597369">
      <w:r>
        <w:t>È possibile giocare con le racchette da paddle del circolo tennis gratuitamente.</w:t>
      </w:r>
    </w:p>
    <w:p w14:paraId="0353D97B" w14:textId="77777777" w:rsidR="00465065" w:rsidRDefault="00597369">
      <w:r>
        <w:lastRenderedPageBreak/>
        <w:t xml:space="preserve">Alla fine dell’ora i giocatori sono tenuti a sistemare il campo. </w:t>
      </w:r>
    </w:p>
    <w:p w14:paraId="42CAEAB9" w14:textId="77777777" w:rsidR="00465065" w:rsidRDefault="00597369">
      <w:r>
        <w:t>Il pagamento avviene in loco. Il custode si occupa di riscuotere la somma dovuta. Il custode è registrato con nome, cognome e recapito telefonico.</w:t>
      </w:r>
    </w:p>
    <w:p w14:paraId="7D9B8709" w14:textId="77777777" w:rsidR="00465065" w:rsidRDefault="00465065">
      <w:pPr>
        <w:rPr>
          <w:b/>
          <w:bCs/>
          <w:sz w:val="28"/>
          <w:szCs w:val="28"/>
        </w:rPr>
      </w:pPr>
    </w:p>
    <w:p w14:paraId="52984E38" w14:textId="77777777" w:rsidR="00465065" w:rsidRDefault="00465065">
      <w:pPr>
        <w:rPr>
          <w:b/>
          <w:bCs/>
          <w:sz w:val="28"/>
          <w:szCs w:val="28"/>
        </w:rPr>
      </w:pPr>
    </w:p>
    <w:p w14:paraId="37FD8E30" w14:textId="77777777" w:rsidR="00465065" w:rsidRDefault="005973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Glossario dei termini</w:t>
      </w:r>
    </w:p>
    <w:p w14:paraId="1544AB18" w14:textId="77777777" w:rsidR="00465065" w:rsidRDefault="00597369">
      <w:r>
        <w:t>Spieghiamo nel linguaggio naturale i termini utilizzati nel paragrafo precedente che potrebbero generare ambiguità. Per ognuno dei quali forniamo una descrizione, specifichiamo di che tipo è (sportivo o tecnico), e ne indichiamo i sinonimi.</w:t>
      </w:r>
    </w:p>
    <w:tbl>
      <w:tblPr>
        <w:tblW w:w="96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1"/>
        <w:gridCol w:w="2591"/>
        <w:gridCol w:w="2591"/>
        <w:gridCol w:w="1861"/>
      </w:tblGrid>
      <w:tr w:rsidR="00465065" w:rsidRPr="00B11710" w14:paraId="25EBA47B" w14:textId="77777777" w:rsidTr="00B11710">
        <w:trPr>
          <w:trHeight w:val="326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8187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Termine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9C84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Descrizione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5E48C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Tipo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DC000" w14:textId="77777777" w:rsidR="00465065" w:rsidRPr="00B11710" w:rsidRDefault="00597369" w:rsidP="00B11710">
            <w:pPr>
              <w:spacing w:after="0" w:line="240" w:lineRule="auto"/>
              <w:jc w:val="center"/>
              <w:rPr>
                <w:b/>
                <w:bCs/>
              </w:rPr>
            </w:pPr>
            <w:r w:rsidRPr="00B11710">
              <w:rPr>
                <w:b/>
                <w:bCs/>
              </w:rPr>
              <w:t>Sinonimi</w:t>
            </w:r>
          </w:p>
        </w:tc>
      </w:tr>
      <w:tr w:rsidR="00465065" w14:paraId="53EF392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CC7D" w14:textId="77777777" w:rsidR="00465065" w:rsidRDefault="00597369">
            <w:pPr>
              <w:spacing w:after="0" w:line="240" w:lineRule="auto"/>
            </w:pPr>
            <w:r>
              <w:t>Circolo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AE07" w14:textId="77777777" w:rsidR="00465065" w:rsidRDefault="00597369">
            <w:pPr>
              <w:spacing w:after="0" w:line="240" w:lineRule="auto"/>
            </w:pPr>
            <w:r>
              <w:t>Impianto sportivo dotato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71B7C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2ED3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5DFCEBCF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57ED" w14:textId="77777777" w:rsidR="00465065" w:rsidRDefault="00597369">
            <w:pPr>
              <w:spacing w:after="0" w:line="240" w:lineRule="auto"/>
            </w:pPr>
            <w:r>
              <w:t>Custode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11E3" w14:textId="77777777" w:rsidR="00465065" w:rsidRDefault="00597369">
            <w:pPr>
              <w:spacing w:after="0" w:line="240" w:lineRule="auto"/>
            </w:pPr>
            <w:r>
              <w:t>Dipendente addetto alla custodia e sorveglianza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B15CB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FEEE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2097BE1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4083" w14:textId="77777777" w:rsidR="00465065" w:rsidRDefault="00597369">
            <w:pPr>
              <w:spacing w:after="0" w:line="240" w:lineRule="auto"/>
            </w:pPr>
            <w:r>
              <w:t>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B309" w14:textId="77777777" w:rsidR="00465065" w:rsidRDefault="00597369">
            <w:pPr>
              <w:spacing w:after="0" w:line="240" w:lineRule="auto"/>
            </w:pPr>
            <w:r>
              <w:t>Sport con la palla di derivazione tennistica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4B1D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98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3B5980C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53C0B" w14:textId="77777777" w:rsidR="00465065" w:rsidRDefault="00597369">
            <w:pPr>
              <w:spacing w:after="0" w:line="240" w:lineRule="auto"/>
            </w:pPr>
            <w:r>
              <w:t>Tornei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D6635" w14:textId="77777777" w:rsidR="00465065" w:rsidRDefault="00597369">
            <w:pPr>
              <w:spacing w:after="0" w:line="240" w:lineRule="auto"/>
            </w:pPr>
            <w:r>
              <w:t>Serie di gare con eliminatorie e graduatoria finale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6F4F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8F48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65AC046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7950" w14:textId="77777777" w:rsidR="00465065" w:rsidRDefault="00597369">
            <w:pPr>
              <w:spacing w:after="0" w:line="240" w:lineRule="auto"/>
            </w:pPr>
            <w:r>
              <w:t>Singolo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B63F" w14:textId="77777777" w:rsidR="00465065" w:rsidRDefault="00597369">
            <w:pPr>
              <w:spacing w:after="0" w:line="240" w:lineRule="auto"/>
            </w:pPr>
            <w:r>
              <w:t>Partita 1 vs 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173F7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AA5EC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39833D49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FF8B" w14:textId="77777777" w:rsidR="00465065" w:rsidRDefault="00597369">
            <w:pPr>
              <w:spacing w:after="0" w:line="240" w:lineRule="auto"/>
            </w:pPr>
            <w:r>
              <w:t>Doppio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261A" w14:textId="77777777" w:rsidR="00465065" w:rsidRDefault="00597369">
            <w:pPr>
              <w:spacing w:after="0" w:line="240" w:lineRule="auto"/>
            </w:pPr>
            <w:r>
              <w:t>Partita 2 vs 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8C88" w14:textId="77777777" w:rsidR="00465065" w:rsidRDefault="00597369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3C7D" w14:textId="77777777" w:rsidR="00465065" w:rsidRDefault="00597369">
            <w:pPr>
              <w:spacing w:after="0" w:line="240" w:lineRule="auto"/>
            </w:pPr>
            <w:r>
              <w:t>Nessuno</w:t>
            </w:r>
          </w:p>
        </w:tc>
      </w:tr>
      <w:tr w:rsidR="00465065" w14:paraId="1F70F40E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E3FF" w14:textId="77777777" w:rsidR="00465065" w:rsidRDefault="00597369">
            <w:pPr>
              <w:spacing w:after="0" w:line="240" w:lineRule="auto"/>
            </w:pPr>
            <w:r>
              <w:t>Racchetta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9C9C" w14:textId="77777777" w:rsidR="00465065" w:rsidRDefault="00597369">
            <w:pPr>
              <w:spacing w:after="0" w:line="240" w:lineRule="auto"/>
            </w:pPr>
            <w:r>
              <w:t>Attrezzo utilizzato nel gioco del tennis per colpire la palla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1C09A" w14:textId="77777777" w:rsidR="00465065" w:rsidRDefault="00597369">
            <w:pPr>
              <w:spacing w:after="0" w:line="240" w:lineRule="auto"/>
            </w:pPr>
            <w:r>
              <w:t xml:space="preserve">Sportivo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82B3" w14:textId="6BE4650D" w:rsidR="00465065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451D5E81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197" w14:textId="647A925B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</w:t>
            </w:r>
            <w:r w:rsidR="008E7690">
              <w:t>o</w:t>
            </w:r>
            <w:r w:rsidRPr="005750B8">
              <w:t xml:space="preserve"> in terra rossa battuta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2446" w14:textId="006EAC0D" w:rsidR="005750B8" w:rsidRDefault="008E7690">
            <w:pPr>
              <w:spacing w:after="0" w:line="240" w:lineRule="auto"/>
            </w:pPr>
            <w:r>
              <w:t>Campo standard per giocare 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8C8A" w14:textId="0D7E224B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4E52" w14:textId="340590AB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04962C3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2EED" w14:textId="51DE4C7E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da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4010E" w14:textId="6A86CA85" w:rsidR="005750B8" w:rsidRDefault="008E7690">
            <w:pPr>
              <w:spacing w:after="0" w:line="240" w:lineRule="auto"/>
            </w:pPr>
            <w:r>
              <w:t>Campo per giocare a paddle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95074" w14:textId="3AF66074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027DE" w14:textId="548BCE28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7D8C20D2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B9950" w14:textId="44079FBC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ampi in erba sintetica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4910" w14:textId="2267BF03" w:rsidR="005750B8" w:rsidRDefault="008E7690">
            <w:pPr>
              <w:spacing w:after="0" w:line="240" w:lineRule="auto"/>
            </w:pPr>
            <w:r>
              <w:t>Variante di campo da tennis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AABA" w14:textId="18DF0761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7917" w14:textId="1270ACCD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5750B8" w14:paraId="293F1644" w14:textId="77777777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0DB" w14:textId="3B1C76CF" w:rsidR="005750B8" w:rsidRDefault="005750B8">
            <w:pPr>
              <w:spacing w:after="0" w:line="240" w:lineRule="auto"/>
            </w:pPr>
            <w:r>
              <w:t>C</w:t>
            </w:r>
            <w:r w:rsidRPr="005750B8">
              <w:t>opertura fissa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45EC" w14:textId="40C3DDA0" w:rsidR="005750B8" w:rsidRDefault="00B11710">
            <w:pPr>
              <w:spacing w:after="0" w:line="240" w:lineRule="auto"/>
            </w:pPr>
            <w:r>
              <w:t>Struttura</w:t>
            </w:r>
            <w:r w:rsidR="008E7690">
              <w:t xml:space="preserve"> che ripara il campo </w:t>
            </w:r>
            <w:r>
              <w:t>dagli agenti esterni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4C04" w14:textId="3F2AC16C" w:rsidR="005750B8" w:rsidRDefault="008E7690">
            <w:pPr>
              <w:spacing w:after="0" w:line="240" w:lineRule="auto"/>
            </w:pPr>
            <w:r>
              <w:t>Sportivo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3B20" w14:textId="07A1E6E7" w:rsidR="005750B8" w:rsidRDefault="00B11710">
            <w:pPr>
              <w:spacing w:after="0" w:line="240" w:lineRule="auto"/>
            </w:pPr>
            <w:r>
              <w:t>Nessuno</w:t>
            </w:r>
          </w:p>
        </w:tc>
      </w:tr>
      <w:tr w:rsidR="00B11710" w14:paraId="64DA8A1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2CF6" w14:textId="77777777" w:rsidR="00B11710" w:rsidRDefault="00B11710" w:rsidP="004438D9">
            <w:pPr>
              <w:spacing w:after="0" w:line="240" w:lineRule="auto"/>
            </w:pPr>
            <w:r>
              <w:t>Prenotazione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C4BE" w14:textId="77777777" w:rsidR="00B11710" w:rsidRDefault="00B11710" w:rsidP="004438D9">
            <w:pPr>
              <w:spacing w:after="0" w:line="240" w:lineRule="auto"/>
            </w:pPr>
            <w:r>
              <w:t>Atto mediante il quale vengono riservati uno o più servizi ad un socio per un certo tempo.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06BA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2CE8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5F8179B9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449C" w14:textId="77777777" w:rsidR="00B11710" w:rsidRDefault="00B11710" w:rsidP="004438D9">
            <w:pPr>
              <w:spacing w:after="0" w:line="240" w:lineRule="auto"/>
            </w:pPr>
            <w:r>
              <w:t>Tesseramento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4ED9C" w14:textId="77777777" w:rsidR="00B11710" w:rsidRDefault="00B11710" w:rsidP="004438D9">
            <w:pPr>
              <w:spacing w:after="0" w:line="240" w:lineRule="auto"/>
            </w:pPr>
            <w:r>
              <w:t xml:space="preserve">Atto mediante il quale ci si iscrive ad un circolo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6AD0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920B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7A8F1060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0057B" w14:textId="77777777" w:rsidR="00B11710" w:rsidRDefault="00B11710" w:rsidP="004438D9">
            <w:pPr>
              <w:spacing w:after="0" w:line="240" w:lineRule="auto"/>
            </w:pPr>
            <w:r>
              <w:t>Socio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F7F5" w14:textId="77777777" w:rsidR="00B11710" w:rsidRDefault="00B11710" w:rsidP="004438D9">
            <w:pPr>
              <w:spacing w:after="0" w:line="240" w:lineRule="auto"/>
            </w:pPr>
            <w:r>
              <w:t>Membro del circolo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354A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3611" w14:textId="77777777" w:rsidR="00B11710" w:rsidRDefault="00B11710" w:rsidP="004438D9">
            <w:pPr>
              <w:spacing w:after="0" w:line="240" w:lineRule="auto"/>
            </w:pPr>
            <w:r>
              <w:t>Nessuno</w:t>
            </w:r>
          </w:p>
        </w:tc>
      </w:tr>
      <w:tr w:rsidR="00B11710" w14:paraId="12ECF585" w14:textId="77777777" w:rsidTr="00B11710">
        <w:trPr>
          <w:trHeight w:val="535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887E3" w14:textId="77777777" w:rsidR="00B11710" w:rsidRDefault="00B11710" w:rsidP="004438D9">
            <w:pPr>
              <w:spacing w:after="0" w:line="240" w:lineRule="auto"/>
            </w:pPr>
            <w:r>
              <w:t>Incontro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E1BC" w14:textId="77777777" w:rsidR="00B11710" w:rsidRDefault="00B11710" w:rsidP="004438D9">
            <w:pPr>
              <w:spacing w:after="0" w:line="240" w:lineRule="auto"/>
            </w:pPr>
            <w:r>
              <w:t>Scontrarsi per stabilire il vincitore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DD412" w14:textId="77777777" w:rsidR="00B11710" w:rsidRDefault="00B11710" w:rsidP="004438D9">
            <w:pPr>
              <w:spacing w:after="0" w:line="240" w:lineRule="auto"/>
            </w:pPr>
            <w:r>
              <w:t xml:space="preserve">Tecnico 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8A3C" w14:textId="77777777" w:rsidR="00B11710" w:rsidRDefault="00B11710" w:rsidP="004438D9">
            <w:pPr>
              <w:spacing w:after="0" w:line="240" w:lineRule="auto"/>
            </w:pPr>
            <w:r>
              <w:t>Partita</w:t>
            </w:r>
          </w:p>
        </w:tc>
      </w:tr>
    </w:tbl>
    <w:p w14:paraId="71080F1B" w14:textId="77777777" w:rsidR="00465065" w:rsidRDefault="00465065"/>
    <w:p w14:paraId="5D388228" w14:textId="77777777" w:rsidR="00465065" w:rsidRDefault="00597369">
      <w:pPr>
        <w:pageBreakBefore/>
        <w:suppressAutoHyphens w:val="0"/>
        <w:spacing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Analisi dei requisiti</w:t>
      </w:r>
    </w:p>
    <w:p w14:paraId="5BE62267" w14:textId="77777777" w:rsidR="00465065" w:rsidRDefault="00597369">
      <w:r>
        <w:t>Intervistando gli stakeholder abbiamo ricavato i requisiti del software. Tali requisiti si dividono in funzionali e non funzionali. I primi si presentano come elenchi di funzionalità o servizi che il sistema deve fornire. I requisiti non funzionali, invece, rappresentano i vincoli e le proprietà/caratteristiche relative al sistema.</w:t>
      </w:r>
    </w:p>
    <w:p w14:paraId="26C2BC82" w14:textId="77777777" w:rsidR="00465065" w:rsidRDefault="00465065"/>
    <w:p w14:paraId="17C6A112" w14:textId="77777777" w:rsidR="00465065" w:rsidRDefault="005973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82850" wp14:editId="60CF7827">
                <wp:simplePos x="0" y="0"/>
                <wp:positionH relativeFrom="column">
                  <wp:posOffset>851535</wp:posOffset>
                </wp:positionH>
                <wp:positionV relativeFrom="paragraph">
                  <wp:posOffset>73023</wp:posOffset>
                </wp:positionV>
                <wp:extent cx="1818641" cy="247016"/>
                <wp:effectExtent l="0" t="0" r="10159" b="6984"/>
                <wp:wrapSquare wrapText="bothSides"/>
                <wp:docPr id="1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CF6A7F" w14:textId="77777777" w:rsidR="00465065" w:rsidRDefault="00597369">
                            <w:r>
                              <w:t>custom Analisi dei requisiti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8285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67.05pt;margin-top:5.75pt;width:143.2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" fillcolor="#ffebff" strokeweight=".26467mm">
                <v:textbox>
                  <w:txbxContent>
                    <w:p w14:paraId="4BCF6A7F" w14:textId="77777777" w:rsidR="00465065" w:rsidRDefault="00597369">
                      <w:r>
                        <w:t>custom Analisi dei requisiti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204E">
        <w:rPr>
          <w:noProof/>
        </w:rPr>
        <w:object w:dxaOrig="1440" w:dyaOrig="1440" w14:anchorId="12414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9" type="#_x0000_t75" alt="" style="position:absolute;margin-left:69.3pt;margin-top:27.2pt;width:323.25pt;height:126pt;z-index:251659264;visibility:visible;mso-wrap-style:square;mso-wrap-edited:f;mso-width-percent:0;mso-height-percent:0;mso-position-horizontal-relative:text;mso-position-vertical-relative:text;mso-width-percent:0;mso-height-percent:0">
            <v:imagedata r:id="rId8" o:title=""/>
            <w10:wrap type="square"/>
          </v:shape>
          <o:OLEObject Type="Embed" ProgID="Unknown" ShapeID="Object 2" DrawAspect="Content" ObjectID="_1715245242" r:id="rId9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92272" wp14:editId="4AEB3DB7">
                <wp:simplePos x="0" y="0"/>
                <wp:positionH relativeFrom="column">
                  <wp:posOffset>851535</wp:posOffset>
                </wp:positionH>
                <wp:positionV relativeFrom="paragraph">
                  <wp:posOffset>324483</wp:posOffset>
                </wp:positionV>
                <wp:extent cx="4190366" cy="1628775"/>
                <wp:effectExtent l="0" t="0" r="13334" b="9525"/>
                <wp:wrapNone/>
                <wp:docPr id="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366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19C5D8C" id="Rettangolo 1" o:spid="_x0000_s1026" style="position:absolute;margin-left:67.05pt;margin-top:25.55pt;width:329.95pt;height:12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" strokeweight=".35281mm">
                <v:textbox inset="0,0,0,0"/>
              </v:rect>
            </w:pict>
          </mc:Fallback>
        </mc:AlternateContent>
      </w:r>
    </w:p>
    <w:p w14:paraId="3A1DDAD9" w14:textId="77777777" w:rsidR="00465065" w:rsidRDefault="00465065"/>
    <w:p w14:paraId="26619039" w14:textId="77777777" w:rsidR="00465065" w:rsidRDefault="00465065"/>
    <w:p w14:paraId="07E6A8F0" w14:textId="77777777" w:rsidR="00465065" w:rsidRDefault="00465065"/>
    <w:p w14:paraId="36EBA494" w14:textId="77777777" w:rsidR="00465065" w:rsidRDefault="00465065"/>
    <w:p w14:paraId="09158DBF" w14:textId="77777777" w:rsidR="00465065" w:rsidRDefault="00465065"/>
    <w:p w14:paraId="1AEB92E9" w14:textId="77777777" w:rsidR="00465065" w:rsidRDefault="00465065"/>
    <w:p w14:paraId="5A6FA2CD" w14:textId="77777777" w:rsidR="00465065" w:rsidRDefault="00465065"/>
    <w:p w14:paraId="07C5681F" w14:textId="77777777" w:rsidR="00465065" w:rsidRDefault="00597369">
      <w:pPr>
        <w:tabs>
          <w:tab w:val="left" w:pos="7605"/>
        </w:tabs>
      </w:pPr>
      <w:r>
        <w:tab/>
      </w:r>
    </w:p>
    <w:p w14:paraId="3B3811FA" w14:textId="77777777" w:rsidR="00465065" w:rsidRDefault="00597369">
      <w:pPr>
        <w:tabs>
          <w:tab w:val="left" w:pos="76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Requisiti Funzionali</w:t>
      </w:r>
    </w:p>
    <w:p w14:paraId="71167DCE" w14:textId="77777777" w:rsidR="00465065" w:rsidRDefault="00597369">
      <w:pPr>
        <w:tabs>
          <w:tab w:val="left" w:pos="7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B6834" wp14:editId="73C95ABE">
                <wp:simplePos x="0" y="0"/>
                <wp:positionH relativeFrom="column">
                  <wp:posOffset>375288</wp:posOffset>
                </wp:positionH>
                <wp:positionV relativeFrom="paragraph">
                  <wp:posOffset>184781</wp:posOffset>
                </wp:positionV>
                <wp:extent cx="2104391" cy="247016"/>
                <wp:effectExtent l="0" t="0" r="16509" b="6984"/>
                <wp:wrapTopAndBottom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1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7C4A8" w14:textId="77777777" w:rsidR="00465065" w:rsidRDefault="00597369">
                            <w:r>
                              <w:t>custom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B6834" id="_x0000_s1027" type="#_x0000_t202" style="position:absolute;margin-left:29.55pt;margin-top:14.55pt;width:165.7pt;height:1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" fillcolor="#ffebff" strokeweight=".26467mm">
                <v:textbox>
                  <w:txbxContent>
                    <w:p w14:paraId="5FE7C4A8" w14:textId="77777777" w:rsidR="00465065" w:rsidRDefault="00597369">
                      <w:r>
                        <w:t xml:space="preserve">custom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32A6" wp14:editId="58C2B516">
                <wp:simplePos x="0" y="0"/>
                <wp:positionH relativeFrom="column">
                  <wp:posOffset>375288</wp:posOffset>
                </wp:positionH>
                <wp:positionV relativeFrom="paragraph">
                  <wp:posOffset>432438</wp:posOffset>
                </wp:positionV>
                <wp:extent cx="5076191" cy="3143250"/>
                <wp:effectExtent l="0" t="0" r="16509" b="19050"/>
                <wp:wrapTopAndBottom/>
                <wp:docPr id="4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191" cy="3143250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35AB4F9" id="Rettangolo 3" o:spid="_x0000_s1026" style="position:absolute;margin-left:29.55pt;margin-top:34.05pt;width:399.7pt;height:2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" filled="f" strokeweight=".35281mm">
                <v:textbox inset="0,0,0,0"/>
                <w10:wrap type="topAndBottom"/>
              </v:rect>
            </w:pict>
          </mc:Fallback>
        </mc:AlternateContent>
      </w:r>
      <w:r w:rsidR="001F204E">
        <w:rPr>
          <w:noProof/>
        </w:rPr>
        <w:object w:dxaOrig="1440" w:dyaOrig="1440" w14:anchorId="40AA0255">
          <v:shape id="Object 3" o:spid="_x0000_s1028" type="#_x0000_t75" alt="" style="position:absolute;margin-left:34.8pt;margin-top:40.05pt;width:388.5pt;height:234pt;z-index:251663360;visibility:visible;mso-wrap-style:square;mso-wrap-edited:f;mso-width-percent:0;mso-height-percent:0;mso-position-horizontal-relative:text;mso-position-vertical-relative:text;mso-width-percent:0;mso-height-percent:0">
            <v:imagedata r:id="rId10" o:title=""/>
            <w10:wrap type="topAndBottom"/>
          </v:shape>
          <o:OLEObject Type="Embed" ProgID="Unknown" ShapeID="Object 3" DrawAspect="Content" ObjectID="_1715245241" r:id="rId11"/>
        </w:object>
      </w:r>
    </w:p>
    <w:p w14:paraId="06E54DD0" w14:textId="77777777" w:rsidR="00465065" w:rsidRDefault="00465065"/>
    <w:p w14:paraId="25E6CF59" w14:textId="77777777" w:rsidR="00465065" w:rsidRDefault="00597369">
      <w:pPr>
        <w:tabs>
          <w:tab w:val="left" w:pos="4230"/>
        </w:tabs>
      </w:pPr>
      <w:r>
        <w:tab/>
      </w:r>
    </w:p>
    <w:p w14:paraId="22AD584F" w14:textId="77777777" w:rsidR="00465065" w:rsidRDefault="00597369">
      <w:pPr>
        <w:pageBreakBefore/>
        <w:suppressAutoHyphens w:val="0"/>
        <w:spacing w:line="249" w:lineRule="auto"/>
        <w:jc w:val="both"/>
      </w:pPr>
      <w:r>
        <w:rPr>
          <w:b/>
          <w:bCs/>
          <w:sz w:val="24"/>
          <w:szCs w:val="24"/>
        </w:rPr>
        <w:lastRenderedPageBreak/>
        <w:t>Gestione campo</w:t>
      </w:r>
    </w:p>
    <w:p w14:paraId="6F21936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</w:rPr>
      </w:pPr>
      <w:r>
        <w:rPr>
          <w:b/>
          <w:bCs/>
        </w:rPr>
        <w:t>RF1 – Aggiungi Prenotazione</w:t>
      </w:r>
    </w:p>
    <w:p w14:paraId="7620EC4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68151E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t>Phase 1.0</w:t>
      </w:r>
    </w:p>
    <w:p w14:paraId="0D2EFD32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Package:</w:t>
      </w:r>
      <w:r w:rsidRPr="005E58B0">
        <w:tab/>
        <w:t>gestione campo</w:t>
      </w:r>
    </w:p>
    <w:p w14:paraId="5EB40F2D" w14:textId="77777777" w:rsidR="00465065" w:rsidRDefault="00597369">
      <w:pPr>
        <w:suppressAutoHyphens w:val="0"/>
        <w:spacing w:line="249" w:lineRule="auto"/>
        <w:jc w:val="both"/>
      </w:pPr>
      <w:r>
        <w:t>Il sistema dovrà aggiungere una prenotazione di un giocatore.</w:t>
      </w:r>
    </w:p>
    <w:p w14:paraId="3CB70B0A" w14:textId="77777777" w:rsidR="00465065" w:rsidRDefault="00465065">
      <w:pPr>
        <w:suppressAutoHyphens w:val="0"/>
        <w:spacing w:line="249" w:lineRule="auto"/>
        <w:jc w:val="both"/>
      </w:pPr>
    </w:p>
    <w:p w14:paraId="552F425E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RF2 – Elimina Prenotazione</w:t>
      </w:r>
    </w:p>
    <w:p w14:paraId="1111F1C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875532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 xml:space="preserve">Version 1.0. </w:t>
      </w:r>
      <w:r>
        <w:t>Phase 1.0</w:t>
      </w:r>
    </w:p>
    <w:p w14:paraId="48031226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38DC0AB4" w14:textId="77777777" w:rsidR="00465065" w:rsidRDefault="00597369">
      <w:pPr>
        <w:suppressAutoHyphens w:val="0"/>
        <w:spacing w:line="249" w:lineRule="auto"/>
        <w:jc w:val="both"/>
      </w:pPr>
      <w:r>
        <w:t>Il sistema dovrà eliminare una prenotazione di un giocatore.</w:t>
      </w:r>
    </w:p>
    <w:p w14:paraId="6C937F7E" w14:textId="77777777" w:rsidR="00465065" w:rsidRDefault="00465065">
      <w:pPr>
        <w:suppressAutoHyphens w:val="0"/>
        <w:spacing w:after="100" w:line="240" w:lineRule="auto"/>
        <w:jc w:val="both"/>
        <w:rPr>
          <w:b/>
          <w:bCs/>
        </w:rPr>
      </w:pPr>
    </w:p>
    <w:p w14:paraId="718EF863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RF3 – Visualizza Prenotazioni</w:t>
      </w:r>
    </w:p>
    <w:p w14:paraId="14DBD24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01F697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Version 1.0. </w:t>
      </w:r>
      <w:r w:rsidRPr="005E58B0">
        <w:rPr>
          <w:lang w:val="en-US"/>
        </w:rPr>
        <w:t>Phase 1.0</w:t>
      </w:r>
    </w:p>
    <w:p w14:paraId="601E4C2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campo</w:t>
      </w:r>
    </w:p>
    <w:p w14:paraId="055D58E8" w14:textId="77777777" w:rsidR="00465065" w:rsidRDefault="00597369">
      <w:pPr>
        <w:suppressAutoHyphens w:val="0"/>
        <w:spacing w:line="249" w:lineRule="auto"/>
        <w:jc w:val="both"/>
      </w:pPr>
      <w:r>
        <w:t>Il sistema dovrà visualizzare tutte le prenotazioni della settimana.</w:t>
      </w:r>
    </w:p>
    <w:p w14:paraId="692867BD" w14:textId="77777777" w:rsidR="00465065" w:rsidRDefault="00465065">
      <w:pPr>
        <w:suppressAutoHyphens w:val="0"/>
        <w:spacing w:line="249" w:lineRule="auto"/>
      </w:pPr>
    </w:p>
    <w:p w14:paraId="4E20A4FC" w14:textId="77777777" w:rsidR="00465065" w:rsidRDefault="00465065">
      <w:pPr>
        <w:suppressAutoHyphens w:val="0"/>
        <w:spacing w:line="249" w:lineRule="auto"/>
      </w:pPr>
    </w:p>
    <w:p w14:paraId="556643E4" w14:textId="77777777" w:rsidR="00465065" w:rsidRPr="005E58B0" w:rsidRDefault="00597369">
      <w:pPr>
        <w:suppressAutoHyphens w:val="0"/>
        <w:spacing w:line="249" w:lineRule="auto"/>
        <w:rPr>
          <w:b/>
          <w:bCs/>
          <w:lang w:val="en-US"/>
        </w:rPr>
      </w:pPr>
      <w:r w:rsidRPr="005E58B0">
        <w:rPr>
          <w:b/>
          <w:bCs/>
          <w:lang w:val="en-US"/>
        </w:rPr>
        <w:t>Gestione utenti</w:t>
      </w:r>
    </w:p>
    <w:p w14:paraId="4F4774B1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RF4 – CRUD Utilizzatore</w:t>
      </w:r>
    </w:p>
    <w:p w14:paraId="035495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EFBEC9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t>Version 1.0. Phase 1.0</w:t>
      </w:r>
    </w:p>
    <w:p w14:paraId="01B141AC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0831068E" w14:textId="77777777" w:rsidR="00465065" w:rsidRDefault="00597369">
      <w:pPr>
        <w:suppressAutoHyphens w:val="0"/>
        <w:spacing w:line="249" w:lineRule="auto"/>
      </w:pPr>
      <w:r>
        <w:t>Il sistema dovrà gestire le attività CRUD sugli utilizzatori.</w:t>
      </w:r>
    </w:p>
    <w:p w14:paraId="5BD5295D" w14:textId="77777777" w:rsidR="00465065" w:rsidRDefault="00465065">
      <w:pPr>
        <w:suppressAutoHyphens w:val="0"/>
        <w:spacing w:line="249" w:lineRule="auto"/>
      </w:pPr>
    </w:p>
    <w:p w14:paraId="1BA0B2F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RF5 – Visualizza Utilizzatore</w:t>
      </w:r>
    </w:p>
    <w:p w14:paraId="7EFE5E4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Type: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>Requirement</w:t>
      </w:r>
    </w:p>
    <w:p w14:paraId="7F73E4F7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C23DED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utenti</w:t>
      </w:r>
    </w:p>
    <w:p w14:paraId="272831AD" w14:textId="77777777" w:rsidR="00465065" w:rsidRDefault="00597369">
      <w:pPr>
        <w:suppressAutoHyphens w:val="0"/>
        <w:spacing w:line="249" w:lineRule="auto"/>
      </w:pPr>
      <w:r>
        <w:t>Il sistema dovrà visualizzare gli utilizzatori.</w:t>
      </w:r>
    </w:p>
    <w:p w14:paraId="4C067856" w14:textId="77777777" w:rsidR="00465065" w:rsidRDefault="00465065">
      <w:pPr>
        <w:pageBreakBefore/>
        <w:suppressAutoHyphens w:val="0"/>
        <w:spacing w:line="249" w:lineRule="auto"/>
      </w:pPr>
    </w:p>
    <w:p w14:paraId="2F4367D1" w14:textId="77777777" w:rsidR="00465065" w:rsidRDefault="00465065">
      <w:pPr>
        <w:suppressAutoHyphens w:val="0"/>
        <w:spacing w:line="249" w:lineRule="auto"/>
      </w:pPr>
    </w:p>
    <w:p w14:paraId="47F277F8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organizzazione</w:t>
      </w:r>
    </w:p>
    <w:p w14:paraId="3BF14407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RF6 – CRUD Soci</w:t>
      </w:r>
    </w:p>
    <w:p w14:paraId="31CB9FB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6BBA8A17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E507C0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20B40DEA" w14:textId="77777777" w:rsidR="00465065" w:rsidRDefault="00597369">
      <w:pPr>
        <w:suppressAutoHyphens w:val="0"/>
        <w:spacing w:line="249" w:lineRule="auto"/>
      </w:pPr>
      <w:r>
        <w:t>Il sistema dovrà gestire le attività di CRUD dei soci.</w:t>
      </w:r>
    </w:p>
    <w:p w14:paraId="368681FB" w14:textId="77777777" w:rsidR="00465065" w:rsidRDefault="00465065">
      <w:pPr>
        <w:suppressAutoHyphens w:val="0"/>
        <w:spacing w:line="249" w:lineRule="auto"/>
      </w:pPr>
    </w:p>
    <w:p w14:paraId="613547F5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RF7 – Visualizza Soci</w:t>
      </w:r>
    </w:p>
    <w:p w14:paraId="541670A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BED5B2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5BD01F12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A44DF43" w14:textId="77777777" w:rsidR="00465065" w:rsidRDefault="00597369">
      <w:pPr>
        <w:suppressAutoHyphens w:val="0"/>
        <w:spacing w:line="249" w:lineRule="auto"/>
      </w:pPr>
      <w:r>
        <w:t>Il sistema dovrà visualizzare tutti i soci.</w:t>
      </w:r>
    </w:p>
    <w:p w14:paraId="1F35F27F" w14:textId="77777777" w:rsidR="00465065" w:rsidRDefault="00465065">
      <w:pPr>
        <w:suppressAutoHyphens w:val="0"/>
        <w:spacing w:line="249" w:lineRule="auto"/>
      </w:pPr>
    </w:p>
    <w:p w14:paraId="73A4ADDA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RF8 – CRUD torneo</w:t>
      </w:r>
    </w:p>
    <w:p w14:paraId="0FAE7B7C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3C3FE1E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0F895F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5B9E3976" w14:textId="77777777" w:rsidR="00465065" w:rsidRDefault="00597369">
      <w:pPr>
        <w:suppressAutoHyphens w:val="0"/>
        <w:spacing w:line="249" w:lineRule="auto"/>
      </w:pPr>
      <w:r>
        <w:t>Il sistema dovrà gestire le attività di CRUD del torneo sociale.</w:t>
      </w:r>
    </w:p>
    <w:p w14:paraId="600F530F" w14:textId="77777777" w:rsidR="00465065" w:rsidRDefault="00465065">
      <w:pPr>
        <w:suppressAutoHyphens w:val="0"/>
        <w:spacing w:line="249" w:lineRule="auto"/>
      </w:pPr>
    </w:p>
    <w:p w14:paraId="46F26108" w14:textId="70448EEE" w:rsidR="00465065" w:rsidRPr="0098467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</w:t>
      </w:r>
      <w:r w:rsidR="005E58B0">
        <w:rPr>
          <w:b/>
          <w:bCs/>
          <w:lang w:val="en-US"/>
        </w:rPr>
        <w:t>09</w:t>
      </w:r>
      <w:r>
        <w:rPr>
          <w:b/>
          <w:bCs/>
          <w:lang w:val="en-US"/>
        </w:rPr>
        <w:t xml:space="preserve"> – Visualizza Torneo</w:t>
      </w:r>
    </w:p>
    <w:p w14:paraId="5B81500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0AE86B33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116535A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organizzazione</w:t>
      </w:r>
    </w:p>
    <w:p w14:paraId="72C8355C" w14:textId="02B7E86D" w:rsidR="00465065" w:rsidRDefault="00597369">
      <w:pPr>
        <w:suppressAutoHyphens w:val="0"/>
        <w:spacing w:line="249" w:lineRule="auto"/>
      </w:pPr>
      <w:r>
        <w:t xml:space="preserve">Il sistema dovrà visualizzare gli iscritti al </w:t>
      </w:r>
      <w:r w:rsidR="00FE28E7">
        <w:t>torneo</w:t>
      </w:r>
      <w:r>
        <w:t>.</w:t>
      </w:r>
    </w:p>
    <w:p w14:paraId="05B407A2" w14:textId="77777777" w:rsidR="00465065" w:rsidRDefault="00465065">
      <w:pPr>
        <w:suppressAutoHyphens w:val="0"/>
        <w:spacing w:line="249" w:lineRule="auto"/>
      </w:pPr>
    </w:p>
    <w:p w14:paraId="6695730B" w14:textId="77777777" w:rsidR="00465065" w:rsidRDefault="00465065">
      <w:pPr>
        <w:pageBreakBefore/>
        <w:suppressAutoHyphens w:val="0"/>
        <w:spacing w:line="249" w:lineRule="auto"/>
      </w:pPr>
    </w:p>
    <w:p w14:paraId="0E6B58BF" w14:textId="77777777" w:rsidR="00465065" w:rsidRDefault="00465065">
      <w:pPr>
        <w:suppressAutoHyphens w:val="0"/>
        <w:spacing w:line="249" w:lineRule="auto"/>
      </w:pPr>
    </w:p>
    <w:p w14:paraId="47385281" w14:textId="77777777" w:rsidR="00465065" w:rsidRDefault="00597369">
      <w:pPr>
        <w:suppressAutoHyphens w:val="0"/>
        <w:spacing w:line="249" w:lineRule="auto"/>
        <w:rPr>
          <w:b/>
          <w:bCs/>
        </w:rPr>
      </w:pPr>
      <w:r>
        <w:rPr>
          <w:b/>
          <w:bCs/>
        </w:rPr>
        <w:t>Gestione Sistema</w:t>
      </w:r>
    </w:p>
    <w:p w14:paraId="56C204C4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</w:rPr>
      </w:pPr>
      <w:r w:rsidRPr="005E58B0">
        <w:rPr>
          <w:b/>
          <w:bCs/>
        </w:rPr>
        <w:t>RF10 – Gestione Statistiche</w:t>
      </w:r>
    </w:p>
    <w:p w14:paraId="6C3DAE3D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Type:</w:t>
      </w:r>
      <w:r w:rsidRPr="005E58B0">
        <w:tab/>
      </w:r>
      <w:r w:rsidRPr="005E58B0">
        <w:tab/>
        <w:t>Requirement</w:t>
      </w:r>
    </w:p>
    <w:p w14:paraId="15524E9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 w:rsidRPr="005E58B0">
        <w:rPr>
          <w:lang w:val="en-US"/>
        </w:rPr>
        <w:t>Version 1.0. Phase 1.0</w:t>
      </w:r>
    </w:p>
    <w:p w14:paraId="119E27EA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 w:rsidRPr="005E58B0">
        <w:rPr>
          <w:u w:val="single"/>
          <w:lang w:val="en-US"/>
        </w:rPr>
        <w:t>Package:</w:t>
      </w:r>
      <w:r w:rsidRPr="005E58B0">
        <w:rPr>
          <w:lang w:val="en-US"/>
        </w:rPr>
        <w:tab/>
        <w:t>gestione sistema</w:t>
      </w:r>
    </w:p>
    <w:p w14:paraId="7B6DF7CC" w14:textId="77777777" w:rsidR="00465065" w:rsidRDefault="00597369">
      <w:pPr>
        <w:suppressAutoHyphens w:val="0"/>
        <w:spacing w:line="249" w:lineRule="auto"/>
      </w:pPr>
      <w:r>
        <w:t>Il sistema dovrà gestire le statistiche.</w:t>
      </w:r>
    </w:p>
    <w:p w14:paraId="44C84B5D" w14:textId="77777777" w:rsidR="00465065" w:rsidRDefault="00465065">
      <w:pPr>
        <w:suppressAutoHyphens w:val="0"/>
        <w:spacing w:line="249" w:lineRule="auto"/>
      </w:pPr>
    </w:p>
    <w:p w14:paraId="53000B2C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RF11 – Visualizza Statistiche</w:t>
      </w:r>
    </w:p>
    <w:p w14:paraId="43B96F66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3BF382C8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  <w:lang w:val="en-US"/>
        </w:rPr>
        <w:t>Status:</w:t>
      </w:r>
      <w:r>
        <w:rPr>
          <w:lang w:val="en-US"/>
        </w:rPr>
        <w:tab/>
      </w:r>
      <w:r>
        <w:rPr>
          <w:lang w:val="en-US"/>
        </w:rPr>
        <w:tab/>
        <w:t xml:space="preserve">Proposed. </w:t>
      </w:r>
      <w:r>
        <w:t>Version 1.0. Phase 1.0</w:t>
      </w:r>
    </w:p>
    <w:p w14:paraId="07ED0D9F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gestione sistema</w:t>
      </w:r>
    </w:p>
    <w:p w14:paraId="2C3053DF" w14:textId="77777777" w:rsidR="00465065" w:rsidRDefault="00597369">
      <w:pPr>
        <w:suppressAutoHyphens w:val="0"/>
        <w:spacing w:line="249" w:lineRule="auto"/>
      </w:pPr>
      <w:r>
        <w:t>Il sistema dovrà visualizzare le statistiche.</w:t>
      </w:r>
    </w:p>
    <w:p w14:paraId="550E53F3" w14:textId="77777777" w:rsidR="00465065" w:rsidRDefault="00465065">
      <w:pPr>
        <w:pageBreakBefore/>
        <w:suppressAutoHyphens w:val="0"/>
        <w:spacing w:line="249" w:lineRule="auto"/>
      </w:pPr>
    </w:p>
    <w:p w14:paraId="21B76520" w14:textId="77777777" w:rsidR="00465065" w:rsidRDefault="00597369">
      <w:pPr>
        <w:tabs>
          <w:tab w:val="left" w:pos="4230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2D8FD" wp14:editId="4DCB202D">
                <wp:simplePos x="0" y="0"/>
                <wp:positionH relativeFrom="column">
                  <wp:posOffset>1642106</wp:posOffset>
                </wp:positionH>
                <wp:positionV relativeFrom="paragraph">
                  <wp:posOffset>452756</wp:posOffset>
                </wp:positionV>
                <wp:extent cx="2098676" cy="247016"/>
                <wp:effectExtent l="0" t="0" r="9524" b="6984"/>
                <wp:wrapTopAndBottom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6" cy="247016"/>
                        </a:xfrm>
                        <a:prstGeom prst="rect">
                          <a:avLst/>
                        </a:prstGeom>
                        <a:solidFill>
                          <a:srgbClr val="FFEB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B5C0" w14:textId="77777777" w:rsidR="00465065" w:rsidRDefault="00597369">
                            <w:r>
                              <w:t>Req not Functional Requirements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D8FD" id="_x0000_s1028" type="#_x0000_t202" style="position:absolute;margin-left:129.3pt;margin-top:35.65pt;width:165.25pt;height:1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" fillcolor="#ffebff" strokeweight=".26467mm">
                <v:textbox>
                  <w:txbxContent>
                    <w:p w14:paraId="1FF1B5C0" w14:textId="77777777" w:rsidR="00465065" w:rsidRDefault="00597369">
                      <w:proofErr w:type="spellStart"/>
                      <w:r>
                        <w:t>Req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Requirements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</w:t>
      </w:r>
      <w:r>
        <w:rPr>
          <w:b/>
          <w:bCs/>
          <w:sz w:val="24"/>
          <w:szCs w:val="24"/>
        </w:rPr>
        <w:t>equisiti non funzionali</w:t>
      </w:r>
    </w:p>
    <w:p w14:paraId="13AF39EB" w14:textId="77777777" w:rsidR="00465065" w:rsidRDefault="00597369">
      <w:pPr>
        <w:tabs>
          <w:tab w:val="left" w:pos="4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E3605" wp14:editId="448AFEDC">
                <wp:simplePos x="0" y="0"/>
                <wp:positionH relativeFrom="column">
                  <wp:posOffset>1642106</wp:posOffset>
                </wp:positionH>
                <wp:positionV relativeFrom="paragraph">
                  <wp:posOffset>401321</wp:posOffset>
                </wp:positionV>
                <wp:extent cx="2438403" cy="1304291"/>
                <wp:effectExtent l="0" t="0" r="12697" b="16509"/>
                <wp:wrapNone/>
                <wp:docPr id="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3" cy="1304291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AE26915" id="Rettangolo 7" o:spid="_x0000_s1026" style="position:absolute;margin-left:129.3pt;margin-top:31.6pt;width:192pt;height:10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" filled="f" strokeweight=".35281mm">
                <v:textbox inset="0,0,0,0"/>
              </v:rect>
            </w:pict>
          </mc:Fallback>
        </mc:AlternateContent>
      </w:r>
      <w:r w:rsidR="001F204E">
        <w:rPr>
          <w:noProof/>
        </w:rPr>
        <w:object w:dxaOrig="1440" w:dyaOrig="1440" w14:anchorId="23601BBC">
          <v:shape id="Object 5" o:spid="_x0000_s1027" type="#_x0000_t75" alt="" style="position:absolute;margin-left:136.8pt;margin-top:33.9pt;width:179.25pt;height:93pt;z-index:251668480;visibility:visible;mso-wrap-style:square;mso-wrap-edited:f;mso-width-percent:0;mso-height-percent:0;mso-position-horizontal-relative:text;mso-position-vertical-relative:text;mso-width-percent:0;mso-height-percent:0">
            <v:imagedata r:id="rId12" o:title=""/>
            <w10:wrap type="tight"/>
          </v:shape>
          <o:OLEObject Type="Embed" ProgID="Unknown" ShapeID="Object 5" DrawAspect="Content" ObjectID="_1715245240" r:id="rId13"/>
        </w:object>
      </w:r>
    </w:p>
    <w:p w14:paraId="444DB62D" w14:textId="77777777" w:rsidR="00465065" w:rsidRDefault="00465065"/>
    <w:p w14:paraId="7452B2F6" w14:textId="77777777" w:rsidR="00465065" w:rsidRDefault="00465065"/>
    <w:p w14:paraId="23A886AC" w14:textId="77777777" w:rsidR="00465065" w:rsidRDefault="00465065"/>
    <w:p w14:paraId="13433F57" w14:textId="77777777" w:rsidR="00465065" w:rsidRDefault="00465065"/>
    <w:p w14:paraId="15E1B1B1" w14:textId="77777777" w:rsidR="00465065" w:rsidRDefault="00465065"/>
    <w:p w14:paraId="0E6A98EA" w14:textId="77777777" w:rsidR="00465065" w:rsidRDefault="00597369">
      <w:pPr>
        <w:rPr>
          <w:b/>
          <w:bCs/>
        </w:rPr>
      </w:pPr>
      <w:r>
        <w:rPr>
          <w:b/>
          <w:bCs/>
        </w:rPr>
        <w:t>Requisiti non funzionali</w:t>
      </w:r>
    </w:p>
    <w:p w14:paraId="2A78F2AB" w14:textId="77777777" w:rsidR="00465065" w:rsidRPr="005E58B0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 w:rsidRPr="005E58B0">
        <w:rPr>
          <w:b/>
          <w:bCs/>
          <w:lang w:val="en-US"/>
        </w:rPr>
        <w:t>RNF1 – Implementazione in Python</w:t>
      </w:r>
    </w:p>
    <w:p w14:paraId="7D0263A8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5FB6268E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</w:rPr>
        <w:t>Status:</w:t>
      </w:r>
      <w:r w:rsidRPr="005E58B0">
        <w:tab/>
      </w:r>
      <w:r w:rsidRPr="005E58B0">
        <w:tab/>
        <w:t xml:space="preserve">Proposed. </w:t>
      </w:r>
      <w:r>
        <w:t>Version 1.0. Phase 1.0</w:t>
      </w:r>
    </w:p>
    <w:p w14:paraId="69F1FF9B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3E7DE57" w14:textId="799BF25F" w:rsidR="00465065" w:rsidRDefault="00597369">
      <w:pPr>
        <w:suppressAutoHyphens w:val="0"/>
        <w:spacing w:line="249" w:lineRule="auto"/>
      </w:pPr>
      <w:r>
        <w:t>Il sistema dovrà essere realizzato in tecnologia Pyt</w:t>
      </w:r>
      <w:r w:rsidR="00CF35B3">
        <w:t>h</w:t>
      </w:r>
      <w:r>
        <w:t>on.</w:t>
      </w:r>
    </w:p>
    <w:p w14:paraId="71495AD6" w14:textId="77777777" w:rsidR="00465065" w:rsidRDefault="00465065">
      <w:pPr>
        <w:tabs>
          <w:tab w:val="left" w:pos="7050"/>
        </w:tabs>
      </w:pPr>
    </w:p>
    <w:p w14:paraId="262EBC87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RNF2 – Username</w:t>
      </w:r>
    </w:p>
    <w:p w14:paraId="6A035963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1D891C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301F1B41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34655BBD" w14:textId="77777777" w:rsidR="00465065" w:rsidRDefault="00597369">
      <w:pPr>
        <w:suppressAutoHyphens w:val="0"/>
        <w:spacing w:line="249" w:lineRule="auto"/>
      </w:pPr>
      <w:r>
        <w:t>Il sistema dovrà verificare se l’username è già in uso.</w:t>
      </w:r>
    </w:p>
    <w:p w14:paraId="2F7D344F" w14:textId="77777777" w:rsidR="00465065" w:rsidRDefault="00465065">
      <w:pPr>
        <w:tabs>
          <w:tab w:val="left" w:pos="7050"/>
        </w:tabs>
      </w:pPr>
    </w:p>
    <w:p w14:paraId="714C7B96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RNF3 – Password</w:t>
      </w:r>
    </w:p>
    <w:p w14:paraId="1E2E0EDF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67FD51B5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7C347EA4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04EB5D62" w14:textId="77777777" w:rsidR="00465065" w:rsidRDefault="00597369">
      <w:pPr>
        <w:suppressAutoHyphens w:val="0"/>
        <w:spacing w:line="249" w:lineRule="auto"/>
      </w:pPr>
      <w:r>
        <w:t>Il sistema dovrà validare la password.</w:t>
      </w:r>
    </w:p>
    <w:p w14:paraId="546A1932" w14:textId="77777777" w:rsidR="00465065" w:rsidRDefault="00465065">
      <w:pPr>
        <w:tabs>
          <w:tab w:val="left" w:pos="7050"/>
        </w:tabs>
      </w:pPr>
    </w:p>
    <w:p w14:paraId="05556D88" w14:textId="77777777" w:rsidR="00465065" w:rsidRDefault="00597369">
      <w:pPr>
        <w:suppressAutoHyphens w:val="0"/>
        <w:spacing w:after="10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RNF4 – Convalida Password</w:t>
      </w:r>
    </w:p>
    <w:p w14:paraId="3957B021" w14:textId="77777777" w:rsidR="00465065" w:rsidRPr="005E58B0" w:rsidRDefault="00597369">
      <w:pPr>
        <w:suppressAutoHyphens w:val="0"/>
        <w:spacing w:after="100" w:line="240" w:lineRule="auto"/>
        <w:jc w:val="both"/>
        <w:rPr>
          <w:lang w:val="en-US"/>
        </w:rPr>
      </w:pPr>
      <w:r>
        <w:rPr>
          <w:u w:val="single"/>
          <w:lang w:val="en-US"/>
        </w:rPr>
        <w:t>Type:</w:t>
      </w:r>
      <w:r>
        <w:rPr>
          <w:lang w:val="en-US"/>
        </w:rPr>
        <w:tab/>
      </w:r>
      <w:r>
        <w:rPr>
          <w:lang w:val="en-US"/>
        </w:rPr>
        <w:tab/>
        <w:t>Requirement</w:t>
      </w:r>
    </w:p>
    <w:p w14:paraId="740CC4E4" w14:textId="77777777" w:rsidR="00465065" w:rsidRDefault="00597369">
      <w:pPr>
        <w:suppressAutoHyphens w:val="0"/>
        <w:spacing w:after="100" w:line="240" w:lineRule="auto"/>
        <w:jc w:val="both"/>
      </w:pPr>
      <w:r w:rsidRPr="005E58B0">
        <w:rPr>
          <w:u w:val="single"/>
          <w:lang w:val="en-US"/>
        </w:rPr>
        <w:t>Status:</w:t>
      </w:r>
      <w:r w:rsidRPr="005E58B0">
        <w:rPr>
          <w:lang w:val="en-US"/>
        </w:rPr>
        <w:tab/>
      </w:r>
      <w:r w:rsidRPr="005E58B0">
        <w:rPr>
          <w:lang w:val="en-US"/>
        </w:rPr>
        <w:tab/>
        <w:t xml:space="preserve">Proposed. </w:t>
      </w:r>
      <w:r>
        <w:t>Version 1.0. Phase 1.0</w:t>
      </w:r>
    </w:p>
    <w:p w14:paraId="28EA560A" w14:textId="77777777" w:rsidR="00465065" w:rsidRDefault="00597369">
      <w:pPr>
        <w:suppressAutoHyphens w:val="0"/>
        <w:spacing w:after="100" w:line="240" w:lineRule="auto"/>
        <w:jc w:val="both"/>
      </w:pPr>
      <w:r>
        <w:rPr>
          <w:u w:val="single"/>
        </w:rPr>
        <w:t>Package:</w:t>
      </w:r>
      <w:r>
        <w:tab/>
        <w:t>requisiti non funzionale</w:t>
      </w:r>
    </w:p>
    <w:p w14:paraId="40F3972C" w14:textId="77777777" w:rsidR="00465065" w:rsidRDefault="00597369">
      <w:pPr>
        <w:suppressAutoHyphens w:val="0"/>
        <w:spacing w:line="249" w:lineRule="auto"/>
      </w:pPr>
      <w:r>
        <w:t>Il sistema dovrà convalidare la password.</w:t>
      </w:r>
    </w:p>
    <w:p w14:paraId="5BFB4F25" w14:textId="257F32A5" w:rsidR="00465065" w:rsidRDefault="00465065">
      <w:pPr>
        <w:tabs>
          <w:tab w:val="left" w:pos="7050"/>
        </w:tabs>
      </w:pPr>
    </w:p>
    <w:p w14:paraId="1BC6B4CB" w14:textId="311282D9" w:rsidR="00984670" w:rsidRDefault="00984670">
      <w:pPr>
        <w:tabs>
          <w:tab w:val="left" w:pos="7050"/>
        </w:tabs>
      </w:pPr>
    </w:p>
    <w:p w14:paraId="2E329407" w14:textId="04C57D63" w:rsidR="00984670" w:rsidRDefault="00984670">
      <w:pPr>
        <w:tabs>
          <w:tab w:val="left" w:pos="7050"/>
        </w:tabs>
      </w:pPr>
    </w:p>
    <w:p w14:paraId="5D814EE7" w14:textId="77777777" w:rsidR="001F18F6" w:rsidRDefault="001F18F6" w:rsidP="001F18F6">
      <w:pPr>
        <w:tabs>
          <w:tab w:val="left" w:pos="70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ATTORI </w:t>
      </w:r>
    </w:p>
    <w:p w14:paraId="44BCE0A4" w14:textId="77777777" w:rsidR="001F18F6" w:rsidRDefault="001F18F6" w:rsidP="001F18F6">
      <w:pPr>
        <w:tabs>
          <w:tab w:val="left" w:pos="7050"/>
        </w:tabs>
        <w:rPr>
          <w:lang w:val="en-US"/>
        </w:rPr>
      </w:pPr>
      <w:r>
        <w:rPr>
          <w:lang w:val="en-US"/>
        </w:rPr>
        <w:t>Type: Package;</w:t>
      </w:r>
    </w:p>
    <w:p w14:paraId="1D02BC90" w14:textId="77777777" w:rsidR="001F18F6" w:rsidRDefault="001F18F6" w:rsidP="001F18F6">
      <w:pPr>
        <w:tabs>
          <w:tab w:val="left" w:pos="7050"/>
        </w:tabs>
      </w:pPr>
      <w:r>
        <w:rPr>
          <w:lang w:val="en-US"/>
        </w:rPr>
        <w:t xml:space="preserve">Status: Proposed. </w:t>
      </w:r>
      <w:r>
        <w:t>Version 1.0. Phase 1.0;</w:t>
      </w:r>
    </w:p>
    <w:p w14:paraId="0D0890A5" w14:textId="77777777" w:rsidR="001F18F6" w:rsidRDefault="001F18F6" w:rsidP="001F18F6">
      <w:pPr>
        <w:tabs>
          <w:tab w:val="left" w:pos="7050"/>
        </w:tabs>
      </w:pPr>
      <w:r>
        <w:t xml:space="preserve"> Package: Diagrammi dei casi d'uso;</w:t>
      </w:r>
    </w:p>
    <w:p w14:paraId="1CA1C37D" w14:textId="77777777" w:rsidR="001F18F6" w:rsidRDefault="001F18F6" w:rsidP="001F18F6">
      <w:pPr>
        <w:tabs>
          <w:tab w:val="left" w:pos="7050"/>
        </w:tabs>
        <w:jc w:val="center"/>
      </w:pPr>
      <w:r>
        <w:rPr>
          <w:noProof/>
        </w:rPr>
        <w:drawing>
          <wp:inline distT="0" distB="0" distL="0" distR="0" wp14:anchorId="04D55912" wp14:editId="07C6C608">
            <wp:extent cx="5471358" cy="3441316"/>
            <wp:effectExtent l="0" t="0" r="2342" b="384"/>
            <wp:docPr id="1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358" cy="3441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7E182" w14:textId="77777777" w:rsidR="001F18F6" w:rsidRDefault="001F18F6">
      <w:pPr>
        <w:tabs>
          <w:tab w:val="left" w:pos="7050"/>
        </w:tabs>
      </w:pPr>
    </w:p>
    <w:p w14:paraId="058BC2B4" w14:textId="2DD05B90" w:rsidR="00984670" w:rsidRDefault="008E1F46">
      <w:pPr>
        <w:tabs>
          <w:tab w:val="left" w:pos="7050"/>
        </w:tabs>
      </w:pPr>
      <w:r w:rsidRPr="008E1F46">
        <w:rPr>
          <w:noProof/>
        </w:rPr>
        <w:lastRenderedPageBreak/>
        <w:drawing>
          <wp:inline distT="0" distB="0" distL="0" distR="0" wp14:anchorId="2D55710D" wp14:editId="3A60DE83">
            <wp:extent cx="6120130" cy="4671060"/>
            <wp:effectExtent l="0" t="0" r="127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D16A" w14:textId="6D51DB94" w:rsidR="00C141A7" w:rsidRPr="00270787" w:rsidRDefault="00744564" w:rsidP="00C141A7">
      <w:pPr>
        <w:pStyle w:val="NormaleWeb"/>
        <w:rPr>
          <w:sz w:val="28"/>
          <w:szCs w:val="28"/>
        </w:rPr>
      </w:pPr>
      <w:r w:rsidRPr="00270787">
        <w:rPr>
          <w:rFonts w:ascii="CMBX10" w:hAnsi="CMBX10"/>
          <w:sz w:val="28"/>
          <w:szCs w:val="28"/>
        </w:rPr>
        <w:t>Inserisci Punteggio</w:t>
      </w:r>
    </w:p>
    <w:p w14:paraId="45D8CE70" w14:textId="230927AE" w:rsidR="00C141A7" w:rsidRPr="00270787" w:rsidRDefault="00C141A7" w:rsidP="00C141A7">
      <w:pPr>
        <w:pStyle w:val="NormaleWeb"/>
      </w:pPr>
      <w:r w:rsidRPr="00270787">
        <w:t xml:space="preserve">Questo caso d’uso si verifica quando </w:t>
      </w:r>
      <w:r w:rsidR="00042BB9" w:rsidRPr="00270787">
        <w:t>l’utente</w:t>
      </w:r>
      <w:r w:rsidRPr="00270787">
        <w:t xml:space="preserve"> vuole </w:t>
      </w:r>
      <w:r w:rsidR="00042BB9" w:rsidRPr="00270787">
        <w:t>inserire il punteggio della partita effettuata.</w:t>
      </w:r>
    </w:p>
    <w:p w14:paraId="29746D24" w14:textId="77777777" w:rsidR="00C141A7" w:rsidRPr="00270787" w:rsidRDefault="00C141A7" w:rsidP="00C141A7">
      <w:pPr>
        <w:pStyle w:val="NormaleWeb"/>
      </w:pPr>
      <w:r w:rsidRPr="00270787">
        <w:t xml:space="preserve">Pre-condizioni : Nessuna </w:t>
      </w:r>
    </w:p>
    <w:p w14:paraId="728BB85F" w14:textId="77777777" w:rsidR="00C141A7" w:rsidRPr="00270787" w:rsidRDefault="00C141A7" w:rsidP="00C141A7">
      <w:pPr>
        <w:pStyle w:val="NormaleWeb"/>
      </w:pPr>
      <w:r w:rsidRPr="00270787">
        <w:t xml:space="preserve">Post-condizioni : Nessuna </w:t>
      </w:r>
    </w:p>
    <w:p w14:paraId="752CFA7C" w14:textId="77777777" w:rsidR="00C141A7" w:rsidRPr="00270787" w:rsidRDefault="00C141A7" w:rsidP="00C141A7">
      <w:pPr>
        <w:pStyle w:val="NormaleWeb"/>
      </w:pPr>
      <w:r w:rsidRPr="00270787">
        <w:t xml:space="preserve">Sequenza degli eventi principale: </w:t>
      </w:r>
    </w:p>
    <w:p w14:paraId="59926F7D" w14:textId="7A68619F" w:rsidR="00C141A7" w:rsidRPr="00270787" w:rsidRDefault="00C141A7" w:rsidP="00C141A7">
      <w:pPr>
        <w:pStyle w:val="NormaleWeb"/>
        <w:numPr>
          <w:ilvl w:val="0"/>
          <w:numId w:val="2"/>
        </w:numPr>
      </w:pPr>
      <w:r w:rsidRPr="00270787">
        <w:t xml:space="preserve">Il caso d’uso inizia quando </w:t>
      </w:r>
      <w:r w:rsidR="008E1082" w:rsidRPr="00270787">
        <w:t>l’utente vuole inserire il punteggio della partita effettuata.</w:t>
      </w:r>
    </w:p>
    <w:p w14:paraId="6984200B" w14:textId="72A56394" w:rsidR="00C141A7" w:rsidRPr="00270787" w:rsidRDefault="008E1082" w:rsidP="001E4678">
      <w:pPr>
        <w:pStyle w:val="NormaleWeb"/>
        <w:numPr>
          <w:ilvl w:val="0"/>
          <w:numId w:val="2"/>
        </w:numPr>
      </w:pPr>
      <w:r w:rsidRPr="00270787">
        <w:t>L’utente immette il punteggio</w:t>
      </w:r>
      <w:r w:rsidR="00BC2CBF" w:rsidRPr="00270787">
        <w:t>.</w:t>
      </w:r>
      <w:r w:rsidR="00C141A7" w:rsidRPr="00270787">
        <w:t xml:space="preserve"> </w:t>
      </w:r>
    </w:p>
    <w:p w14:paraId="0CCE34D2" w14:textId="26C76C7E" w:rsidR="00C141A7" w:rsidRPr="00270787" w:rsidRDefault="00C141A7" w:rsidP="00C141A7">
      <w:pPr>
        <w:pStyle w:val="NormaleWeb"/>
        <w:ind w:left="720"/>
      </w:pPr>
      <w:r w:rsidRPr="00270787">
        <w:t xml:space="preserve">Sequenza degli eventi alternativa: Nessuna </w:t>
      </w:r>
    </w:p>
    <w:p w14:paraId="4B99F4C4" w14:textId="77777777" w:rsidR="007A69D7" w:rsidRDefault="007A69D7" w:rsidP="00C141A7">
      <w:pPr>
        <w:pStyle w:val="NormaleWeb"/>
        <w:ind w:left="720"/>
        <w:rPr>
          <w:rFonts w:ascii="CMR10" w:hAnsi="CMR10"/>
          <w:sz w:val="20"/>
          <w:szCs w:val="20"/>
        </w:rPr>
      </w:pPr>
    </w:p>
    <w:p w14:paraId="77B889BE" w14:textId="21D09669" w:rsidR="007A69D7" w:rsidRPr="00270787" w:rsidRDefault="007A69D7" w:rsidP="007A69D7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>Visualizza Statistiche</w:t>
      </w:r>
    </w:p>
    <w:p w14:paraId="7D894651" w14:textId="004746DC" w:rsidR="007A69D7" w:rsidRPr="00270787" w:rsidRDefault="007A69D7" w:rsidP="007A69D7">
      <w:pPr>
        <w:pStyle w:val="NormaleWeb"/>
      </w:pPr>
      <w:r w:rsidRPr="00270787">
        <w:t xml:space="preserve">Questo caso d’uso si verifica quando l’utente vuole </w:t>
      </w:r>
      <w:r w:rsidR="00D747F8" w:rsidRPr="00270787">
        <w:t>visualizzare le statistiche dei suoi punteggi</w:t>
      </w:r>
      <w:r w:rsidRPr="00270787">
        <w:t>.</w:t>
      </w:r>
    </w:p>
    <w:p w14:paraId="165B7ADA" w14:textId="53CFE09D" w:rsidR="007A69D7" w:rsidRPr="00270787" w:rsidRDefault="007A69D7" w:rsidP="007A69D7">
      <w:pPr>
        <w:pStyle w:val="NormaleWeb"/>
      </w:pPr>
      <w:r w:rsidRPr="00270787">
        <w:t xml:space="preserve">Pre-condizioni : </w:t>
      </w:r>
      <w:r w:rsidR="00D747F8" w:rsidRPr="00270787">
        <w:t xml:space="preserve">L’utente deve aver registrato almeno </w:t>
      </w:r>
      <w:r w:rsidR="00E90C2F" w:rsidRPr="00270787">
        <w:t>il punteggio di una partita.</w:t>
      </w:r>
      <w:r w:rsidRPr="00270787">
        <w:t xml:space="preserve"> </w:t>
      </w:r>
    </w:p>
    <w:p w14:paraId="4E84C68D" w14:textId="77777777" w:rsidR="007A69D7" w:rsidRPr="00270787" w:rsidRDefault="007A69D7" w:rsidP="007A69D7">
      <w:pPr>
        <w:pStyle w:val="NormaleWeb"/>
      </w:pPr>
      <w:r w:rsidRPr="00270787">
        <w:t xml:space="preserve">Post-condizioni : Nessuna </w:t>
      </w:r>
    </w:p>
    <w:p w14:paraId="56C1E264" w14:textId="77777777" w:rsidR="007A69D7" w:rsidRPr="00270787" w:rsidRDefault="007A69D7" w:rsidP="007A69D7">
      <w:pPr>
        <w:pStyle w:val="NormaleWeb"/>
      </w:pPr>
      <w:r w:rsidRPr="00270787">
        <w:t xml:space="preserve">Sequenza degli eventi principale: </w:t>
      </w:r>
    </w:p>
    <w:p w14:paraId="671707FE" w14:textId="7090A848" w:rsidR="007A69D7" w:rsidRPr="00270787" w:rsidRDefault="007A69D7" w:rsidP="007A69D7">
      <w:pPr>
        <w:pStyle w:val="NormaleWeb"/>
        <w:numPr>
          <w:ilvl w:val="0"/>
          <w:numId w:val="3"/>
        </w:numPr>
      </w:pPr>
      <w:r w:rsidRPr="00270787">
        <w:lastRenderedPageBreak/>
        <w:t xml:space="preserve">Il caso d’uso inizia quando l’utente vuole </w:t>
      </w:r>
      <w:r w:rsidR="00E90C2F" w:rsidRPr="00270787">
        <w:t>visualizzare</w:t>
      </w:r>
      <w:r w:rsidR="00CF14EE" w:rsidRPr="00270787">
        <w:t xml:space="preserve"> le statistiche dei suoi punteggi.</w:t>
      </w:r>
    </w:p>
    <w:p w14:paraId="799A8A2A" w14:textId="3531C506" w:rsidR="007A69D7" w:rsidRPr="00270787" w:rsidRDefault="00CF14EE" w:rsidP="007A69D7">
      <w:pPr>
        <w:pStyle w:val="NormaleWeb"/>
        <w:numPr>
          <w:ilvl w:val="0"/>
          <w:numId w:val="3"/>
        </w:numPr>
      </w:pPr>
      <w:r w:rsidRPr="00270787">
        <w:t xml:space="preserve">Il sistema mostrerà </w:t>
      </w:r>
      <w:r w:rsidR="00CE071C" w:rsidRPr="00270787">
        <w:t>la lista dei punteggi dell’utente</w:t>
      </w:r>
      <w:r w:rsidR="007A69D7" w:rsidRPr="00270787">
        <w:t xml:space="preserve">. </w:t>
      </w:r>
    </w:p>
    <w:p w14:paraId="38B366DE" w14:textId="685D20A2" w:rsidR="007A69D7" w:rsidRPr="00270787" w:rsidRDefault="007A69D7" w:rsidP="007A69D7">
      <w:pPr>
        <w:pStyle w:val="NormaleWeb"/>
        <w:ind w:left="720"/>
      </w:pPr>
      <w:r w:rsidRPr="00270787">
        <w:t xml:space="preserve">Sequenza degli eventi alternativa: Nessuna </w:t>
      </w:r>
    </w:p>
    <w:p w14:paraId="4DD1AB3B" w14:textId="1DF45028" w:rsidR="00EA3A3F" w:rsidRPr="00270787" w:rsidRDefault="00EA3A3F" w:rsidP="00EA3A3F">
      <w:pPr>
        <w:pStyle w:val="NormaleWeb"/>
        <w:rPr>
          <w:sz w:val="28"/>
          <w:szCs w:val="28"/>
        </w:rPr>
      </w:pPr>
      <w:r w:rsidRPr="00270787">
        <w:rPr>
          <w:sz w:val="28"/>
          <w:szCs w:val="28"/>
        </w:rPr>
        <w:t xml:space="preserve">Modifica </w:t>
      </w:r>
      <w:r w:rsidR="00BA1231" w:rsidRPr="00270787">
        <w:rPr>
          <w:sz w:val="28"/>
          <w:szCs w:val="28"/>
        </w:rPr>
        <w:t>Punteggio</w:t>
      </w:r>
    </w:p>
    <w:p w14:paraId="7FA2CF12" w14:textId="660B2899" w:rsidR="00EA3A3F" w:rsidRPr="00270787" w:rsidRDefault="00EA3A3F" w:rsidP="00EA3A3F">
      <w:pPr>
        <w:pStyle w:val="NormaleWeb"/>
      </w:pPr>
      <w:r w:rsidRPr="00270787">
        <w:t>Questo caso d’uso si verifica quando l’utente vuole modificare</w:t>
      </w:r>
      <w:r w:rsidR="00BA1231" w:rsidRPr="00270787">
        <w:t xml:space="preserve"> </w:t>
      </w:r>
      <w:r w:rsidR="00C653D9" w:rsidRPr="00270787">
        <w:t>un</w:t>
      </w:r>
      <w:r w:rsidR="00BA1231" w:rsidRPr="00270787">
        <w:t xml:space="preserve"> punteggio </w:t>
      </w:r>
      <w:r w:rsidR="00C653D9" w:rsidRPr="00270787">
        <w:t>precedentemente immesso.</w:t>
      </w:r>
    </w:p>
    <w:p w14:paraId="23EEE12C" w14:textId="7A5948F2" w:rsidR="00EA3A3F" w:rsidRPr="00270787" w:rsidRDefault="00EA3A3F" w:rsidP="00EA3A3F">
      <w:pPr>
        <w:pStyle w:val="NormaleWeb"/>
      </w:pPr>
      <w:r w:rsidRPr="00270787">
        <w:t xml:space="preserve">Pre-condizioni : </w:t>
      </w:r>
      <w:r w:rsidR="007A1144" w:rsidRPr="00270787">
        <w:t>L’utente deve aver registrato almeno il punteggio di una partita.</w:t>
      </w:r>
    </w:p>
    <w:p w14:paraId="1E4123BD" w14:textId="77777777" w:rsidR="00EA3A3F" w:rsidRPr="00270787" w:rsidRDefault="00EA3A3F" w:rsidP="00EA3A3F">
      <w:pPr>
        <w:pStyle w:val="NormaleWeb"/>
      </w:pPr>
      <w:r w:rsidRPr="00270787">
        <w:t xml:space="preserve">Post-condizioni : Nessuna </w:t>
      </w:r>
    </w:p>
    <w:p w14:paraId="4404B977" w14:textId="77777777" w:rsidR="00EA3A3F" w:rsidRPr="00270787" w:rsidRDefault="00EA3A3F" w:rsidP="00EA3A3F">
      <w:pPr>
        <w:pStyle w:val="NormaleWeb"/>
      </w:pPr>
      <w:r w:rsidRPr="00270787">
        <w:t xml:space="preserve">Sequenza degli eventi principale: </w:t>
      </w:r>
    </w:p>
    <w:p w14:paraId="044BDFBA" w14:textId="6105F8C9" w:rsidR="00EA3A3F" w:rsidRPr="00270787" w:rsidRDefault="00EA3A3F" w:rsidP="00EA3A3F">
      <w:pPr>
        <w:pStyle w:val="NormaleWeb"/>
        <w:numPr>
          <w:ilvl w:val="0"/>
          <w:numId w:val="4"/>
        </w:numPr>
      </w:pPr>
      <w:r w:rsidRPr="00270787">
        <w:t xml:space="preserve">Il caso d’uso inizia quando l’utente vuole </w:t>
      </w:r>
      <w:r w:rsidR="00531741" w:rsidRPr="00270787">
        <w:t>modificare</w:t>
      </w:r>
      <w:r w:rsidRPr="00270787">
        <w:t xml:space="preserve"> </w:t>
      </w:r>
      <w:r w:rsidR="006E6B5D" w:rsidRPr="00270787">
        <w:t>un</w:t>
      </w:r>
      <w:r w:rsidRPr="00270787">
        <w:t xml:space="preserve"> punteggio </w:t>
      </w:r>
      <w:r w:rsidR="006E6B5D" w:rsidRPr="00270787">
        <w:t>inserito</w:t>
      </w:r>
      <w:r w:rsidRPr="00270787">
        <w:t>.</w:t>
      </w:r>
    </w:p>
    <w:p w14:paraId="3409F255" w14:textId="77777777" w:rsidR="00D735D4" w:rsidRPr="00270787" w:rsidRDefault="006E6B5D" w:rsidP="00EA3A3F">
      <w:pPr>
        <w:pStyle w:val="NormaleWeb"/>
        <w:numPr>
          <w:ilvl w:val="0"/>
          <w:numId w:val="4"/>
        </w:numPr>
      </w:pPr>
      <w:r w:rsidRPr="00270787">
        <w:t>Il sistema visualizza a</w:t>
      </w:r>
      <w:r w:rsidR="00D735D4" w:rsidRPr="00270787">
        <w:t xml:space="preserve"> schermo la lista dei punteggi immessi dall’utente</w:t>
      </w:r>
      <w:r w:rsidR="00EA3A3F" w:rsidRPr="00270787">
        <w:t>.</w:t>
      </w:r>
    </w:p>
    <w:p w14:paraId="5B5ED020" w14:textId="77777777" w:rsidR="00D735D4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seleziona il punteggio da modificare.</w:t>
      </w:r>
    </w:p>
    <w:p w14:paraId="716F0A16" w14:textId="77777777" w:rsidR="00981A18" w:rsidRPr="00270787" w:rsidRDefault="00D735D4" w:rsidP="00EA3A3F">
      <w:pPr>
        <w:pStyle w:val="NormaleWeb"/>
        <w:numPr>
          <w:ilvl w:val="0"/>
          <w:numId w:val="4"/>
        </w:numPr>
      </w:pPr>
      <w:r w:rsidRPr="00270787">
        <w:t>L’utente immette il nuovo punteggio.</w:t>
      </w:r>
    </w:p>
    <w:p w14:paraId="619E5E7F" w14:textId="77777777" w:rsidR="00664763" w:rsidRPr="00270787" w:rsidRDefault="00981A18" w:rsidP="00EA3A3F">
      <w:pPr>
        <w:pStyle w:val="NormaleWeb"/>
        <w:numPr>
          <w:ilvl w:val="0"/>
          <w:numId w:val="4"/>
        </w:numPr>
      </w:pPr>
      <w:r w:rsidRPr="00270787">
        <w:t xml:space="preserve">Il sistema chiede </w:t>
      </w:r>
      <w:r w:rsidR="007D23FD" w:rsidRPr="00270787">
        <w:t>se l’utente conferma la modifica.</w:t>
      </w:r>
    </w:p>
    <w:p w14:paraId="6DD29FB6" w14:textId="2BDFD332" w:rsidR="00EA3A3F" w:rsidRPr="00270787" w:rsidRDefault="00664763" w:rsidP="00EA3A3F">
      <w:pPr>
        <w:pStyle w:val="NormaleWeb"/>
        <w:numPr>
          <w:ilvl w:val="0"/>
          <w:numId w:val="4"/>
        </w:numPr>
      </w:pPr>
      <w:r w:rsidRPr="00270787">
        <w:t>Il sistema aggiorna la lista dei punteggi.</w:t>
      </w:r>
      <w:r w:rsidR="00EA3A3F" w:rsidRPr="00270787">
        <w:t xml:space="preserve"> </w:t>
      </w:r>
    </w:p>
    <w:p w14:paraId="4445EB59" w14:textId="4E527415" w:rsidR="00EA3A3F" w:rsidRPr="00270787" w:rsidRDefault="00EA3A3F" w:rsidP="00040282">
      <w:pPr>
        <w:pStyle w:val="NormaleWeb"/>
      </w:pPr>
      <w:r w:rsidRPr="00270787">
        <w:t xml:space="preserve">Sequenza degli eventi alternativa: </w:t>
      </w:r>
    </w:p>
    <w:p w14:paraId="47D866F9" w14:textId="76E80003" w:rsidR="008E702D" w:rsidRPr="00270787" w:rsidRDefault="008E702D" w:rsidP="00620B2E">
      <w:pPr>
        <w:pStyle w:val="NormaleWeb"/>
        <w:numPr>
          <w:ilvl w:val="0"/>
          <w:numId w:val="7"/>
        </w:numPr>
      </w:pPr>
      <w:r w:rsidRPr="00270787">
        <w:t>La sequenza alternativa inizia al punto 5:</w:t>
      </w:r>
    </w:p>
    <w:p w14:paraId="1F6813ED" w14:textId="3BD11B66" w:rsidR="00765CEF" w:rsidRPr="00270787" w:rsidRDefault="00765CEF" w:rsidP="00765CEF">
      <w:pPr>
        <w:pStyle w:val="NormaleWeb"/>
        <w:numPr>
          <w:ilvl w:val="0"/>
          <w:numId w:val="4"/>
        </w:numPr>
      </w:pPr>
      <w:r w:rsidRPr="00270787">
        <w:t>L’utente annulla la modifica.</w:t>
      </w:r>
    </w:p>
    <w:p w14:paraId="16DD9965" w14:textId="4285AB0C" w:rsidR="00040282" w:rsidRPr="00270787" w:rsidRDefault="00765CEF" w:rsidP="006A79A4">
      <w:pPr>
        <w:pStyle w:val="NormaleWeb"/>
        <w:numPr>
          <w:ilvl w:val="0"/>
          <w:numId w:val="4"/>
        </w:numPr>
      </w:pPr>
      <w:r w:rsidRPr="00270787">
        <w:t>La modifica fallisce.</w:t>
      </w:r>
    </w:p>
    <w:p w14:paraId="5BCBC159" w14:textId="77777777" w:rsidR="00696C20" w:rsidRDefault="00696C20" w:rsidP="00696C20">
      <w:pPr>
        <w:pStyle w:val="NormaleWeb"/>
        <w:rPr>
          <w:rFonts w:ascii="CMR10" w:hAnsi="CMR10"/>
          <w:sz w:val="20"/>
          <w:szCs w:val="20"/>
        </w:rPr>
      </w:pPr>
    </w:p>
    <w:p w14:paraId="78123465" w14:textId="06DFC317" w:rsidR="00135176" w:rsidRDefault="00135176">
      <w:pPr>
        <w:tabs>
          <w:tab w:val="left" w:pos="7050"/>
        </w:tabs>
      </w:pPr>
    </w:p>
    <w:p w14:paraId="514BED18" w14:textId="1F0354B5" w:rsidR="00135176" w:rsidRDefault="00575A93">
      <w:pPr>
        <w:tabs>
          <w:tab w:val="left" w:pos="7050"/>
        </w:tabs>
      </w:pPr>
      <w:r w:rsidRPr="00575A93">
        <w:lastRenderedPageBreak/>
        <w:t xml:space="preserve"> </w:t>
      </w:r>
      <w:r w:rsidR="00E80A39" w:rsidRPr="00E80A39">
        <w:t xml:space="preserve"> </w:t>
      </w:r>
      <w:r w:rsidR="002E157A" w:rsidRPr="002E157A">
        <w:rPr>
          <w:noProof/>
        </w:rPr>
        <w:drawing>
          <wp:inline distT="0" distB="0" distL="0" distR="0" wp14:anchorId="5DD57101" wp14:editId="069AA9CE">
            <wp:extent cx="6120130" cy="4994275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A26" w14:textId="708AB597" w:rsidR="00BA3D9A" w:rsidRDefault="00BA3D9A">
      <w:pPr>
        <w:tabs>
          <w:tab w:val="left" w:pos="7050"/>
        </w:tabs>
      </w:pPr>
    </w:p>
    <w:p w14:paraId="4C9E9C5F" w14:textId="13C09771" w:rsidR="00BA3D9A" w:rsidRPr="00252A3F" w:rsidRDefault="00BA3D9A" w:rsidP="00BA3D9A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>CUD Torneo</w:t>
      </w:r>
    </w:p>
    <w:p w14:paraId="7BE1B6A9" w14:textId="5E7E8491" w:rsidR="00BA3D9A" w:rsidRPr="00B922FF" w:rsidRDefault="00BA3D9A" w:rsidP="00BA3D9A">
      <w:pPr>
        <w:pStyle w:val="NormaleWeb"/>
      </w:pPr>
      <w:r w:rsidRPr="00B922FF">
        <w:t xml:space="preserve">Questo caso d’uso si verifica quando il direttivo </w:t>
      </w:r>
      <w:r w:rsidR="00DB5BEB" w:rsidRPr="00B922FF">
        <w:t xml:space="preserve">vuole </w:t>
      </w:r>
      <w:r w:rsidR="004F771B" w:rsidRPr="00B922FF">
        <w:t>effettuare una operazione CUD su un torneo</w:t>
      </w:r>
      <w:r w:rsidRPr="00B922FF">
        <w:t>.</w:t>
      </w:r>
    </w:p>
    <w:p w14:paraId="1D295C8B" w14:textId="7717FE42" w:rsidR="00BA3D9A" w:rsidRPr="00B922FF" w:rsidRDefault="00BA3D9A" w:rsidP="00BA3D9A">
      <w:pPr>
        <w:pStyle w:val="NormaleWeb"/>
      </w:pPr>
      <w:r w:rsidRPr="00B922FF">
        <w:t xml:space="preserve">Pre-condizioni : </w:t>
      </w:r>
      <w:r w:rsidR="000368D1">
        <w:t>l’attore primario si connette al sistema.</w:t>
      </w:r>
    </w:p>
    <w:p w14:paraId="56D010BE" w14:textId="141FE6DF" w:rsidR="00BA3D9A" w:rsidRPr="00B922FF" w:rsidRDefault="00BA3D9A" w:rsidP="00BA3D9A">
      <w:pPr>
        <w:pStyle w:val="NormaleWeb"/>
      </w:pPr>
      <w:r w:rsidRPr="00B922FF">
        <w:t>Post-</w:t>
      </w:r>
      <w:r w:rsidR="000368D1" w:rsidRPr="00B922FF">
        <w:t>condizioni:</w:t>
      </w:r>
      <w:r w:rsidRPr="00B922FF">
        <w:t xml:space="preserve"> Nessuna </w:t>
      </w:r>
    </w:p>
    <w:p w14:paraId="071F3779" w14:textId="77777777" w:rsidR="00BA3D9A" w:rsidRPr="00B922FF" w:rsidRDefault="00BA3D9A" w:rsidP="00BA3D9A">
      <w:pPr>
        <w:pStyle w:val="NormaleWeb"/>
      </w:pPr>
      <w:r w:rsidRPr="00B922FF">
        <w:t xml:space="preserve">Sequenza degli eventi principale: </w:t>
      </w:r>
    </w:p>
    <w:p w14:paraId="50756AD4" w14:textId="36B0A98F" w:rsidR="004F771B" w:rsidRPr="001A5516" w:rsidRDefault="00BA3D9A" w:rsidP="001A5516">
      <w:pPr>
        <w:pStyle w:val="NormaleWeb"/>
        <w:numPr>
          <w:ilvl w:val="0"/>
          <w:numId w:val="12"/>
        </w:numPr>
      </w:pPr>
      <w:r w:rsidRPr="004F771B">
        <w:rPr>
          <w:rFonts w:ascii="CMR10" w:hAnsi="CMR10"/>
          <w:sz w:val="20"/>
          <w:szCs w:val="20"/>
        </w:rPr>
        <w:t>Il caso d’uso inizia quando</w:t>
      </w:r>
      <w:r w:rsidR="002173DD" w:rsidRPr="004F771B">
        <w:rPr>
          <w:rFonts w:ascii="CMR10" w:hAnsi="CMR10"/>
          <w:sz w:val="20"/>
          <w:szCs w:val="20"/>
        </w:rPr>
        <w:t xml:space="preserve"> il direttivo </w:t>
      </w:r>
      <w:r w:rsidR="004F771B">
        <w:rPr>
          <w:rFonts w:ascii="CMR10" w:hAnsi="CMR10"/>
          <w:sz w:val="20"/>
          <w:szCs w:val="20"/>
        </w:rPr>
        <w:t>vuole effettuare una operazione CUD su un torneo.</w:t>
      </w:r>
    </w:p>
    <w:p w14:paraId="505679F3" w14:textId="72786501" w:rsidR="009B386A" w:rsidRPr="00F96DB2" w:rsidRDefault="001A5516" w:rsidP="009B386A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</w:t>
      </w:r>
      <w:r w:rsidR="00703324">
        <w:rPr>
          <w:rFonts w:ascii="CMR10" w:hAnsi="CMR10"/>
          <w:sz w:val="20"/>
          <w:szCs w:val="20"/>
        </w:rPr>
        <w:t>l’attore primario vuole creare un torne</w:t>
      </w:r>
      <w:r w:rsidR="009B386A">
        <w:rPr>
          <w:rFonts w:ascii="CMR10" w:hAnsi="CMR10"/>
          <w:sz w:val="20"/>
          <w:szCs w:val="20"/>
        </w:rPr>
        <w:t>o</w:t>
      </w:r>
    </w:p>
    <w:p w14:paraId="0FC7D4CC" w14:textId="1C5B7C71" w:rsidR="00F96DB2" w:rsidRPr="006205F1" w:rsidRDefault="000368D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6205F1">
        <w:rPr>
          <w:rFonts w:ascii="CMR10" w:hAnsi="CMR10"/>
          <w:sz w:val="20"/>
          <w:szCs w:val="20"/>
        </w:rPr>
        <w:t>RicercaTorneo)</w:t>
      </w:r>
    </w:p>
    <w:p w14:paraId="281D0AF3" w14:textId="03DE72C5" w:rsidR="006205F1" w:rsidRPr="0018580C" w:rsidRDefault="006205F1" w:rsidP="00F96DB2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torneo esiste già</w:t>
      </w:r>
    </w:p>
    <w:p w14:paraId="07E59FF9" w14:textId="2F6F08D5" w:rsidR="0018580C" w:rsidRPr="0018580C" w:rsidRDefault="0018580C" w:rsidP="0018580C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51B2A606" w14:textId="55D8B9E2" w:rsidR="0018580C" w:rsidRPr="00206991" w:rsidRDefault="00F11EC2" w:rsidP="0018580C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</w:t>
      </w:r>
      <w:r w:rsidR="0018580C" w:rsidRPr="00206991">
        <w:rPr>
          <w:rFonts w:ascii="Courier New" w:hAnsi="Courier New" w:cs="Courier New"/>
          <w:b/>
          <w:bCs/>
          <w:i/>
          <w:iCs/>
        </w:rPr>
        <w:t>lse</w:t>
      </w:r>
    </w:p>
    <w:p w14:paraId="7A470D24" w14:textId="7AF38EF4" w:rsidR="00F11EC2" w:rsidRDefault="00F11EC2" w:rsidP="00F11EC2">
      <w:pPr>
        <w:pStyle w:val="NormaleWeb"/>
        <w:numPr>
          <w:ilvl w:val="2"/>
          <w:numId w:val="12"/>
        </w:numPr>
      </w:pPr>
      <w:r>
        <w:t>L’attore primario inserisce i dati relativi al nuovo torneo</w:t>
      </w:r>
    </w:p>
    <w:p w14:paraId="6CC01E00" w14:textId="03A48784" w:rsidR="00B57BDF" w:rsidRDefault="00B57BDF" w:rsidP="00F11EC2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59EF7CB0" w14:textId="13C02B0A" w:rsidR="00B57BDF" w:rsidRDefault="00C36D36" w:rsidP="00C36D36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5A4833">
        <w:t>aggiornare</w:t>
      </w:r>
      <w:r>
        <w:t xml:space="preserve"> i dati di un torneo</w:t>
      </w:r>
    </w:p>
    <w:p w14:paraId="3565828E" w14:textId="54860403" w:rsidR="00C36D36" w:rsidRDefault="00C36D36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 w:rsidR="00657F7D"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icercaTorneo)</w:t>
      </w:r>
    </w:p>
    <w:p w14:paraId="1E199460" w14:textId="507F9884" w:rsidR="0056450A" w:rsidRDefault="0056450A" w:rsidP="00C36D36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non viene trovato</w:t>
      </w:r>
    </w:p>
    <w:p w14:paraId="2BFC2FAE" w14:textId="14F16843" w:rsidR="0056450A" w:rsidRDefault="0056450A" w:rsidP="0056450A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C399255" w14:textId="60632D2D" w:rsidR="00E33CF0" w:rsidRPr="00206991" w:rsidRDefault="00E33CF0" w:rsidP="00E33CF0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76494372" w14:textId="011CB075" w:rsidR="00E33CF0" w:rsidRDefault="00E33CF0" w:rsidP="00E33CF0">
      <w:pPr>
        <w:pStyle w:val="NormaleWeb"/>
        <w:numPr>
          <w:ilvl w:val="2"/>
          <w:numId w:val="12"/>
        </w:numPr>
      </w:pPr>
      <w:r>
        <w:t xml:space="preserve">L’attore primario </w:t>
      </w:r>
      <w:r w:rsidR="00B02A39">
        <w:t>definisce i nuovi dati del torneo</w:t>
      </w:r>
    </w:p>
    <w:p w14:paraId="44AA272F" w14:textId="1AAB012B" w:rsidR="00B02A39" w:rsidRDefault="00B02A39" w:rsidP="00E33CF0">
      <w:pPr>
        <w:pStyle w:val="NormaleWeb"/>
        <w:numPr>
          <w:ilvl w:val="2"/>
          <w:numId w:val="12"/>
        </w:numPr>
      </w:pPr>
      <w:r>
        <w:t>Il sistema aggiorna i dati del torneo</w:t>
      </w:r>
    </w:p>
    <w:p w14:paraId="2D58853F" w14:textId="6950D93C" w:rsidR="00B060FD" w:rsidRDefault="00B060FD" w:rsidP="00B060FD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</w:t>
      </w:r>
      <w:r w:rsidR="00C24F6B">
        <w:t>l’attore primario vuole rimuovere i dati relativi ad un torneo</w:t>
      </w:r>
    </w:p>
    <w:p w14:paraId="5DAABF84" w14:textId="748BE5C3" w:rsidR="00C24F6B" w:rsidRDefault="00C24F6B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 w:rsidR="00252A3F"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(RicercaTorneo)</w:t>
      </w:r>
    </w:p>
    <w:p w14:paraId="1B97FA78" w14:textId="62691849" w:rsidR="00B445AC" w:rsidRDefault="00B445AC" w:rsidP="00C24F6B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torneo </w:t>
      </w:r>
      <w:r w:rsidR="00D83C61">
        <w:t xml:space="preserve">non </w:t>
      </w:r>
      <w:r>
        <w:t>viene trovato</w:t>
      </w:r>
    </w:p>
    <w:p w14:paraId="4FE1D495" w14:textId="77777777" w:rsidR="00D83C61" w:rsidRDefault="00D83C61" w:rsidP="00D83C61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AAA135" w14:textId="0D2F38CB" w:rsidR="00B445AC" w:rsidRPr="00657F7D" w:rsidRDefault="00D83C61" w:rsidP="00D83C61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768D57AC" w14:textId="1FB8B8B8" w:rsidR="00D83C61" w:rsidRDefault="00E57606" w:rsidP="00D83C61">
      <w:pPr>
        <w:pStyle w:val="NormaleWeb"/>
        <w:numPr>
          <w:ilvl w:val="2"/>
          <w:numId w:val="12"/>
        </w:numPr>
      </w:pPr>
      <w:r>
        <w:t xml:space="preserve">Il sistema rimuove il torneo </w:t>
      </w:r>
    </w:p>
    <w:p w14:paraId="7026B9AD" w14:textId="3D6E787D" w:rsidR="00BA3D9A" w:rsidRDefault="001A5516" w:rsidP="001A5516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="00BA3D9A" w:rsidRPr="00B922FF">
        <w:t xml:space="preserve">Sequenza degli eventi alternativa: Nessuna </w:t>
      </w:r>
    </w:p>
    <w:p w14:paraId="52112F92" w14:textId="59359445" w:rsidR="00112A37" w:rsidRDefault="00112A37" w:rsidP="001A5516">
      <w:pPr>
        <w:pStyle w:val="NormaleWeb"/>
      </w:pPr>
    </w:p>
    <w:p w14:paraId="6A508E04" w14:textId="7570F7FF" w:rsidR="00112A37" w:rsidRPr="00252A3F" w:rsidRDefault="00112A37" w:rsidP="00112A37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Soci</w:t>
      </w:r>
    </w:p>
    <w:p w14:paraId="2F652145" w14:textId="51138085" w:rsidR="00112A37" w:rsidRPr="00B922FF" w:rsidRDefault="00112A37" w:rsidP="00112A37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socio del club</w:t>
      </w:r>
      <w:r w:rsidRPr="00B922FF">
        <w:t>.</w:t>
      </w:r>
    </w:p>
    <w:p w14:paraId="55BA2A88" w14:textId="2351E3DF" w:rsidR="00112A37" w:rsidRPr="00B922FF" w:rsidRDefault="00112A37" w:rsidP="00112A37">
      <w:pPr>
        <w:pStyle w:val="NormaleWeb"/>
      </w:pPr>
      <w:r w:rsidRPr="00B922FF">
        <w:t>Pre-</w:t>
      </w:r>
      <w:r w:rsidR="00BE399A" w:rsidRPr="00B922FF">
        <w:t>condizioni:</w:t>
      </w:r>
      <w:r w:rsidRPr="00B922FF">
        <w:t xml:space="preserve"> </w:t>
      </w:r>
      <w:r w:rsidR="000368D1">
        <w:t>l’attore primario si connette al sistema</w:t>
      </w:r>
    </w:p>
    <w:p w14:paraId="61FE94C5" w14:textId="119A5BA2" w:rsidR="00112A37" w:rsidRPr="00B922FF" w:rsidRDefault="00112A37" w:rsidP="00112A37">
      <w:pPr>
        <w:pStyle w:val="NormaleWeb"/>
      </w:pPr>
      <w:r w:rsidRPr="00B922FF">
        <w:t>Post-</w:t>
      </w:r>
      <w:r w:rsidR="00BE399A" w:rsidRPr="00B922FF">
        <w:t>condizioni:</w:t>
      </w:r>
      <w:r w:rsidRPr="00B922FF">
        <w:t xml:space="preserve"> Nessuna </w:t>
      </w:r>
    </w:p>
    <w:p w14:paraId="7E9E42F2" w14:textId="77777777" w:rsidR="00112A37" w:rsidRPr="00B922FF" w:rsidRDefault="00112A37" w:rsidP="00112A37">
      <w:pPr>
        <w:pStyle w:val="NormaleWeb"/>
      </w:pPr>
      <w:r w:rsidRPr="00B922FF">
        <w:t xml:space="preserve">Sequenza degli eventi principale: </w:t>
      </w:r>
    </w:p>
    <w:p w14:paraId="187B4802" w14:textId="5600B37F" w:rsidR="00112A37" w:rsidRPr="00112A37" w:rsidRDefault="00112A37" w:rsidP="00112A37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>l’attore primario vuole effettuare una operazione CUD su un socio del club.</w:t>
      </w:r>
    </w:p>
    <w:p w14:paraId="4C864593" w14:textId="73614D89" w:rsidR="00112A37" w:rsidRPr="00F96DB2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socio</w:t>
      </w:r>
    </w:p>
    <w:p w14:paraId="5627F1DE" w14:textId="3C8E77A4" w:rsidR="00112A37" w:rsidRPr="006205F1" w:rsidRDefault="00BE399A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</w:t>
      </w:r>
      <w:r w:rsidR="00112A37">
        <w:rPr>
          <w:rFonts w:ascii="CMR10" w:hAnsi="CMR10"/>
          <w:sz w:val="20"/>
          <w:szCs w:val="20"/>
        </w:rPr>
        <w:t>RicercaSocio)</w:t>
      </w:r>
    </w:p>
    <w:p w14:paraId="5576A6D7" w14:textId="142AD322" w:rsidR="00112A37" w:rsidRPr="0018580C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il socio esiste già</w:t>
      </w:r>
    </w:p>
    <w:p w14:paraId="43EB741A" w14:textId="77777777" w:rsidR="00112A37" w:rsidRPr="0018580C" w:rsidRDefault="00112A37" w:rsidP="00112A37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3AD1D5CC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1F03D079" w14:textId="6B0C287E" w:rsidR="00112A37" w:rsidRDefault="00112A37" w:rsidP="00112A37">
      <w:pPr>
        <w:pStyle w:val="NormaleWeb"/>
        <w:numPr>
          <w:ilvl w:val="2"/>
          <w:numId w:val="12"/>
        </w:numPr>
      </w:pPr>
      <w:r>
        <w:t>L’attore primario inserisce i dati relativi al nuovo socio</w:t>
      </w:r>
    </w:p>
    <w:p w14:paraId="706171DE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655A4F87" w14:textId="25F707D9" w:rsidR="00112A37" w:rsidRDefault="00112A37" w:rsidP="00112A37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</w:t>
      </w:r>
      <w:r w:rsidR="00BE399A">
        <w:t>aggiornare</w:t>
      </w:r>
      <w:r>
        <w:t xml:space="preserve"> i dati di un socio</w:t>
      </w:r>
    </w:p>
    <w:p w14:paraId="54A9CDE0" w14:textId="024F63A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</w:t>
      </w:r>
      <w:r w:rsidR="005A4833">
        <w:t>R</w:t>
      </w:r>
      <w:r>
        <w:t>icercaSocio)</w:t>
      </w:r>
    </w:p>
    <w:p w14:paraId="114BF06E" w14:textId="1966C572" w:rsidR="00112A37" w:rsidRDefault="00112A37" w:rsidP="00112A37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29536E93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00C5C33D" w14:textId="77777777" w:rsidR="00112A37" w:rsidRPr="00206991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3DDFB9BA" w14:textId="4800C531" w:rsidR="00112A37" w:rsidRDefault="00112A37" w:rsidP="00112A37">
      <w:pPr>
        <w:pStyle w:val="NormaleWeb"/>
        <w:numPr>
          <w:ilvl w:val="2"/>
          <w:numId w:val="12"/>
        </w:numPr>
      </w:pPr>
      <w:r>
        <w:t>L’attore primario definisce i nuovi dati del socio</w:t>
      </w:r>
    </w:p>
    <w:p w14:paraId="4AE4E1BF" w14:textId="1639518C" w:rsidR="00112A37" w:rsidRDefault="00112A37" w:rsidP="00112A37">
      <w:pPr>
        <w:pStyle w:val="NormaleWeb"/>
        <w:numPr>
          <w:ilvl w:val="2"/>
          <w:numId w:val="12"/>
        </w:numPr>
      </w:pPr>
      <w:r>
        <w:t>Il sistema aggiorna i dati del socio</w:t>
      </w:r>
    </w:p>
    <w:p w14:paraId="49B54523" w14:textId="63EA59AC" w:rsidR="00112A37" w:rsidRDefault="00112A37" w:rsidP="00112A37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socio</w:t>
      </w:r>
    </w:p>
    <w:p w14:paraId="4A2A2702" w14:textId="3F0DE2C7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(RicercaSocio)</w:t>
      </w:r>
    </w:p>
    <w:p w14:paraId="4E2742A8" w14:textId="2F7863BA" w:rsidR="00112A37" w:rsidRDefault="00112A37" w:rsidP="00112A37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il socio non viene trovato</w:t>
      </w:r>
    </w:p>
    <w:p w14:paraId="5334F315" w14:textId="77777777" w:rsidR="00112A37" w:rsidRDefault="00112A37" w:rsidP="00112A37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315E547B" w14:textId="77777777" w:rsidR="00112A37" w:rsidRPr="00657F7D" w:rsidRDefault="00112A37" w:rsidP="00112A37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0ADBC316" w14:textId="0DAD2B67" w:rsidR="00112A37" w:rsidRDefault="00112A37" w:rsidP="00112A37">
      <w:pPr>
        <w:pStyle w:val="NormaleWeb"/>
        <w:numPr>
          <w:ilvl w:val="2"/>
          <w:numId w:val="12"/>
        </w:numPr>
      </w:pPr>
      <w:r>
        <w:t xml:space="preserve">Il sistema rimuove il socio </w:t>
      </w:r>
    </w:p>
    <w:p w14:paraId="2BD7D2A6" w14:textId="4B7E3D34" w:rsidR="00112A37" w:rsidRDefault="00112A37" w:rsidP="00112A37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44FED0A7" w14:textId="77777777" w:rsidR="00660F47" w:rsidRDefault="00660F47" w:rsidP="00112A37">
      <w:pPr>
        <w:pStyle w:val="NormaleWeb"/>
      </w:pPr>
    </w:p>
    <w:p w14:paraId="1CFFB910" w14:textId="199B608C" w:rsidR="002A5771" w:rsidRPr="00270787" w:rsidRDefault="002A5771" w:rsidP="002A577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Torneo</w:t>
      </w:r>
    </w:p>
    <w:p w14:paraId="196B5C27" w14:textId="060978C8" w:rsidR="002A5771" w:rsidRPr="00270787" w:rsidRDefault="002A5771" w:rsidP="002A5771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torneo</w:t>
      </w:r>
    </w:p>
    <w:p w14:paraId="46BB06A1" w14:textId="46C9411D" w:rsidR="002A5771" w:rsidRPr="00270787" w:rsidRDefault="002A5771" w:rsidP="002A5771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 w:rsidRPr="00270787">
        <w:t>.</w:t>
      </w:r>
    </w:p>
    <w:p w14:paraId="0FFA2CC0" w14:textId="610C5DD3" w:rsidR="002A5771" w:rsidRPr="00270787" w:rsidRDefault="002A5771" w:rsidP="002A5771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B938890" w14:textId="77777777" w:rsidR="002A5771" w:rsidRPr="00270787" w:rsidRDefault="002A5771" w:rsidP="002A5771">
      <w:pPr>
        <w:pStyle w:val="NormaleWeb"/>
      </w:pPr>
      <w:r w:rsidRPr="00270787">
        <w:t xml:space="preserve">Sequenza degli eventi principale: </w:t>
      </w:r>
    </w:p>
    <w:p w14:paraId="018001C2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torneo</w:t>
      </w:r>
      <w:r w:rsidRPr="002A5771">
        <w:t>;</w:t>
      </w:r>
    </w:p>
    <w:p w14:paraId="5B68979B" w14:textId="77777777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torneo</w:t>
      </w:r>
      <w:r w:rsidRPr="002A5771">
        <w:t>;</w:t>
      </w:r>
    </w:p>
    <w:p w14:paraId="3EC4E15B" w14:textId="774F3B84" w:rsidR="002A5771" w:rsidRDefault="002A5771" w:rsidP="002A5771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torneo</w:t>
      </w:r>
      <w:r w:rsidRPr="002A5771">
        <w:t xml:space="preserve"> richiesto è presente nel database; </w:t>
      </w:r>
    </w:p>
    <w:p w14:paraId="60E2650C" w14:textId="595800D7" w:rsidR="00F119A3" w:rsidRDefault="002A5771" w:rsidP="00F119A3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torneo</w:t>
      </w:r>
      <w:r w:rsidR="00F119A3">
        <w:t xml:space="preserve"> non è presente nel database</w:t>
      </w:r>
    </w:p>
    <w:p w14:paraId="20252B59" w14:textId="43A76256" w:rsidR="00F119A3" w:rsidRDefault="00F119A3" w:rsidP="00F119A3">
      <w:pPr>
        <w:pStyle w:val="Paragrafoelenco"/>
        <w:numPr>
          <w:ilvl w:val="1"/>
          <w:numId w:val="15"/>
        </w:numPr>
      </w:pPr>
      <w:r>
        <w:t>il sistema avvisa che il torneo non esiste nel database con un messaggio.</w:t>
      </w:r>
    </w:p>
    <w:p w14:paraId="07745A29" w14:textId="603641AA" w:rsidR="00F119A3" w:rsidRPr="00F119A3" w:rsidRDefault="00F119A3" w:rsidP="00F119A3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6FCE9C0E" w14:textId="7A7545FA" w:rsidR="00F119A3" w:rsidRDefault="00F119A3" w:rsidP="00F119A3">
      <w:pPr>
        <w:pStyle w:val="Paragrafoelenco"/>
        <w:numPr>
          <w:ilvl w:val="1"/>
          <w:numId w:val="15"/>
        </w:numPr>
      </w:pPr>
      <w:r>
        <w:t>Il sistema restituisce le informazioni relative al torneo.</w:t>
      </w:r>
    </w:p>
    <w:p w14:paraId="2625516D" w14:textId="77777777" w:rsidR="002A5771" w:rsidRDefault="002A5771" w:rsidP="002A5771">
      <w:pPr>
        <w:ind w:left="360"/>
      </w:pPr>
    </w:p>
    <w:p w14:paraId="592258BE" w14:textId="1ED5AD63" w:rsidR="002A5771" w:rsidRPr="00B922FF" w:rsidRDefault="002A5771" w:rsidP="00F119A3">
      <w:pPr>
        <w:ind w:left="360"/>
      </w:pPr>
      <w:r w:rsidRPr="00270787">
        <w:t xml:space="preserve">Sequenza degli eventi alternativa: </w:t>
      </w:r>
      <w:r w:rsidR="00F119A3">
        <w:t>nessuna.</w:t>
      </w:r>
    </w:p>
    <w:p w14:paraId="0B8BC364" w14:textId="3B832EF3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308B6801" w14:textId="4984E7D0" w:rsidR="00660F47" w:rsidRPr="00270787" w:rsidRDefault="00660F47" w:rsidP="00660F47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Socio</w:t>
      </w:r>
    </w:p>
    <w:p w14:paraId="6F21B505" w14:textId="4F3A579C" w:rsidR="00660F47" w:rsidRPr="00270787" w:rsidRDefault="00660F47" w:rsidP="00660F47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socio</w:t>
      </w:r>
    </w:p>
    <w:p w14:paraId="7B2A65AB" w14:textId="1A200F46" w:rsidR="00660F47" w:rsidRPr="00270787" w:rsidRDefault="00660F47" w:rsidP="00660F47">
      <w:pPr>
        <w:pStyle w:val="NormaleWeb"/>
      </w:pPr>
      <w:r w:rsidRPr="00270787">
        <w:t>Pre-</w:t>
      </w:r>
      <w:r w:rsidR="00BE399A" w:rsidRPr="00270787">
        <w:t>condizioni:</w:t>
      </w:r>
      <w:r w:rsidRPr="00270787">
        <w:t xml:space="preserve"> </w:t>
      </w:r>
      <w:r w:rsidR="000368D1">
        <w:t>l’attore primario si connette al sistema</w:t>
      </w:r>
      <w:r>
        <w:t>.</w:t>
      </w:r>
    </w:p>
    <w:p w14:paraId="248B3DD8" w14:textId="3CAF304E" w:rsidR="00660F47" w:rsidRPr="00270787" w:rsidRDefault="00660F47" w:rsidP="00660F47">
      <w:pPr>
        <w:pStyle w:val="NormaleWeb"/>
      </w:pPr>
      <w:r w:rsidRPr="00270787">
        <w:t>Post-</w:t>
      </w:r>
      <w:r w:rsidR="00BE399A" w:rsidRPr="00270787">
        <w:t>condizioni:</w:t>
      </w:r>
      <w:r w:rsidRPr="00270787">
        <w:t xml:space="preserve"> Nessuna </w:t>
      </w:r>
    </w:p>
    <w:p w14:paraId="0CD05087" w14:textId="77777777" w:rsidR="00660F47" w:rsidRPr="00270787" w:rsidRDefault="00660F47" w:rsidP="00660F47">
      <w:pPr>
        <w:pStyle w:val="NormaleWeb"/>
      </w:pPr>
      <w:r w:rsidRPr="00270787">
        <w:t xml:space="preserve">Sequenza degli eventi principale: </w:t>
      </w:r>
    </w:p>
    <w:p w14:paraId="2EAE0257" w14:textId="1B0BD5C4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socio</w:t>
      </w:r>
      <w:r w:rsidRPr="002A5771">
        <w:t>;</w:t>
      </w:r>
    </w:p>
    <w:p w14:paraId="649C9F64" w14:textId="200B181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socio</w:t>
      </w:r>
      <w:r w:rsidRPr="002A5771">
        <w:t>;</w:t>
      </w:r>
    </w:p>
    <w:p w14:paraId="679BACB9" w14:textId="6B1917CB" w:rsidR="00660F47" w:rsidRDefault="00660F47" w:rsidP="00660F47">
      <w:pPr>
        <w:pStyle w:val="Paragrafoelenco"/>
        <w:numPr>
          <w:ilvl w:val="0"/>
          <w:numId w:val="15"/>
        </w:numPr>
      </w:pPr>
      <w:r w:rsidRPr="002A5771">
        <w:t xml:space="preserve">il sistema verifica se il </w:t>
      </w:r>
      <w:r>
        <w:t>socio</w:t>
      </w:r>
      <w:r w:rsidRPr="002A5771">
        <w:t xml:space="preserve"> richiesto è presente nel database; </w:t>
      </w:r>
    </w:p>
    <w:p w14:paraId="5A3E168A" w14:textId="009C6753" w:rsidR="00660F47" w:rsidRDefault="00660F47" w:rsidP="00660F47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il socio non è presente nel database</w:t>
      </w:r>
    </w:p>
    <w:p w14:paraId="1AF3841A" w14:textId="3227A75F" w:rsidR="00660F47" w:rsidRDefault="00660F47" w:rsidP="00660F47">
      <w:pPr>
        <w:pStyle w:val="Paragrafoelenco"/>
        <w:numPr>
          <w:ilvl w:val="1"/>
          <w:numId w:val="15"/>
        </w:numPr>
      </w:pPr>
      <w:r>
        <w:t>il sistema avvisa che il socio non esiste nel database con un messaggio.</w:t>
      </w:r>
    </w:p>
    <w:p w14:paraId="0B1F965E" w14:textId="77777777" w:rsidR="00660F47" w:rsidRPr="00F119A3" w:rsidRDefault="00660F47" w:rsidP="00660F47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5D83B1C" w14:textId="387778D1" w:rsidR="00660F47" w:rsidRDefault="00660F47" w:rsidP="00660F47">
      <w:pPr>
        <w:pStyle w:val="Paragrafoelenco"/>
        <w:numPr>
          <w:ilvl w:val="1"/>
          <w:numId w:val="15"/>
        </w:numPr>
      </w:pPr>
      <w:r>
        <w:t>Il sistema restituisce le informazioni relative al socio.</w:t>
      </w:r>
    </w:p>
    <w:p w14:paraId="63608C64" w14:textId="77777777" w:rsidR="00660F47" w:rsidRDefault="00660F47" w:rsidP="00660F47">
      <w:pPr>
        <w:ind w:left="360"/>
      </w:pPr>
    </w:p>
    <w:p w14:paraId="09F6D5C3" w14:textId="77777777" w:rsidR="00660F47" w:rsidRPr="00B922FF" w:rsidRDefault="00660F47" w:rsidP="00660F47">
      <w:pPr>
        <w:ind w:left="360"/>
      </w:pPr>
      <w:r w:rsidRPr="00270787">
        <w:t xml:space="preserve">Sequenza degli eventi alternativa: </w:t>
      </w:r>
      <w:r>
        <w:t>nessuna.</w:t>
      </w:r>
    </w:p>
    <w:p w14:paraId="32ACF6F8" w14:textId="10597660" w:rsidR="00660F47" w:rsidRDefault="00660F47" w:rsidP="00660F47">
      <w:pPr>
        <w:pStyle w:val="NormaleWeb"/>
        <w:rPr>
          <w:rFonts w:ascii="CMR10" w:hAnsi="CMR10"/>
          <w:sz w:val="20"/>
          <w:szCs w:val="20"/>
        </w:rPr>
      </w:pPr>
    </w:p>
    <w:p w14:paraId="66CD2424" w14:textId="63C955BF" w:rsidR="000368D1" w:rsidRPr="00270787" w:rsidRDefault="000368D1" w:rsidP="000368D1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Socio</w:t>
      </w:r>
    </w:p>
    <w:p w14:paraId="66F05982" w14:textId="4E226F09" w:rsidR="000368D1" w:rsidRPr="00270787" w:rsidRDefault="000368D1" w:rsidP="000368D1">
      <w:pPr>
        <w:pStyle w:val="NormaleWeb"/>
      </w:pPr>
      <w:r w:rsidRPr="00270787">
        <w:t xml:space="preserve">Questo caso d’uso </w:t>
      </w:r>
      <w:r>
        <w:t>permette di visualizzare le informazioni relative ad un socio</w:t>
      </w:r>
    </w:p>
    <w:p w14:paraId="2DA6C7AA" w14:textId="603A2BC1" w:rsidR="000368D1" w:rsidRPr="00270787" w:rsidRDefault="000368D1" w:rsidP="000368D1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72468CC3" w14:textId="77777777" w:rsidR="000368D1" w:rsidRPr="00270787" w:rsidRDefault="000368D1" w:rsidP="000368D1">
      <w:pPr>
        <w:pStyle w:val="NormaleWeb"/>
      </w:pPr>
      <w:r w:rsidRPr="00270787">
        <w:t xml:space="preserve">Post-condizioni: Nessuna </w:t>
      </w:r>
    </w:p>
    <w:p w14:paraId="17930409" w14:textId="77777777" w:rsidR="000368D1" w:rsidRPr="00270787" w:rsidRDefault="000368D1" w:rsidP="000368D1">
      <w:pPr>
        <w:pStyle w:val="NormaleWeb"/>
      </w:pPr>
      <w:r w:rsidRPr="00270787">
        <w:t xml:space="preserve">Sequenza degli eventi principale: </w:t>
      </w:r>
    </w:p>
    <w:p w14:paraId="7E0E9605" w14:textId="57E164BF" w:rsidR="000368D1" w:rsidRDefault="000368D1" w:rsidP="000368D1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socio.</w:t>
      </w:r>
    </w:p>
    <w:p w14:paraId="7CE2CC79" w14:textId="7A9356E9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(RicercaSocio)</w:t>
      </w:r>
    </w:p>
    <w:p w14:paraId="017A2734" w14:textId="4F26FFC2" w:rsidR="000368D1" w:rsidRDefault="000368D1" w:rsidP="000368D1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262E84E7" w14:textId="770D04C9" w:rsidR="000368D1" w:rsidRDefault="000368D1" w:rsidP="000368D1">
      <w:pPr>
        <w:pStyle w:val="Paragrafoelenco"/>
        <w:numPr>
          <w:ilvl w:val="1"/>
          <w:numId w:val="16"/>
        </w:numPr>
      </w:pPr>
      <w:r>
        <w:t>Il sistema visualizza le informazioni del socio cercato.</w:t>
      </w:r>
    </w:p>
    <w:p w14:paraId="778C0A0C" w14:textId="77777777" w:rsidR="000368D1" w:rsidRDefault="000368D1" w:rsidP="000368D1">
      <w:pPr>
        <w:ind w:left="360"/>
      </w:pPr>
    </w:p>
    <w:p w14:paraId="526A5396" w14:textId="77777777" w:rsidR="000368D1" w:rsidRPr="00B922FF" w:rsidRDefault="000368D1" w:rsidP="000368D1">
      <w:pPr>
        <w:ind w:left="360"/>
      </w:pPr>
      <w:r w:rsidRPr="00270787">
        <w:t xml:space="preserve">Sequenza degli eventi alternativa: </w:t>
      </w:r>
      <w:r>
        <w:t>nessuna.</w:t>
      </w:r>
    </w:p>
    <w:p w14:paraId="531EFC98" w14:textId="77777777" w:rsidR="000368D1" w:rsidRDefault="000368D1" w:rsidP="00660F47">
      <w:pPr>
        <w:pStyle w:val="NormaleWeb"/>
        <w:rPr>
          <w:rFonts w:ascii="CMR10" w:hAnsi="CMR10"/>
          <w:sz w:val="20"/>
          <w:szCs w:val="20"/>
        </w:rPr>
      </w:pPr>
    </w:p>
    <w:p w14:paraId="451345B6" w14:textId="0016AB3F" w:rsidR="00DF2EE3" w:rsidRPr="00270787" w:rsidRDefault="00DF2EE3" w:rsidP="00DF2EE3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Torneo</w:t>
      </w:r>
    </w:p>
    <w:p w14:paraId="0F662798" w14:textId="68926102" w:rsidR="00DF2EE3" w:rsidRPr="00270787" w:rsidRDefault="00DF2EE3" w:rsidP="00DF2EE3">
      <w:pPr>
        <w:pStyle w:val="NormaleWeb"/>
      </w:pPr>
      <w:r w:rsidRPr="00270787">
        <w:t xml:space="preserve">Questo caso d’uso </w:t>
      </w:r>
      <w:r>
        <w:t>permette di visualizzare le informazioni relative ad un torneo</w:t>
      </w:r>
    </w:p>
    <w:p w14:paraId="5D09A8D7" w14:textId="77777777" w:rsidR="00DF2EE3" w:rsidRPr="00270787" w:rsidRDefault="00DF2EE3" w:rsidP="00DF2EE3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69F29E7" w14:textId="77777777" w:rsidR="00DF2EE3" w:rsidRPr="00270787" w:rsidRDefault="00DF2EE3" w:rsidP="00DF2EE3">
      <w:pPr>
        <w:pStyle w:val="NormaleWeb"/>
      </w:pPr>
      <w:r w:rsidRPr="00270787">
        <w:t xml:space="preserve">Post-condizioni: Nessuna </w:t>
      </w:r>
    </w:p>
    <w:p w14:paraId="33176F0A" w14:textId="77777777" w:rsidR="00DF2EE3" w:rsidRPr="00270787" w:rsidRDefault="00DF2EE3" w:rsidP="00DF2EE3">
      <w:pPr>
        <w:pStyle w:val="NormaleWeb"/>
      </w:pPr>
      <w:r w:rsidRPr="00270787">
        <w:t xml:space="preserve">Sequenza degli eventi principale: </w:t>
      </w:r>
    </w:p>
    <w:p w14:paraId="250BB098" w14:textId="6C717D19" w:rsidR="00DF2EE3" w:rsidRDefault="00DF2EE3" w:rsidP="00DF2EE3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C828884" w14:textId="7B018FD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(RicercaTorneo)</w:t>
      </w:r>
    </w:p>
    <w:p w14:paraId="46BC0CDD" w14:textId="77777777" w:rsidR="00DF2EE3" w:rsidRDefault="00DF2EE3" w:rsidP="00DF2EE3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37465D1E" w14:textId="2A697D8E" w:rsidR="00DF2EE3" w:rsidRDefault="00DF2EE3" w:rsidP="00DF2EE3">
      <w:pPr>
        <w:pStyle w:val="Paragrafoelenco"/>
        <w:numPr>
          <w:ilvl w:val="1"/>
          <w:numId w:val="16"/>
        </w:numPr>
      </w:pPr>
      <w:r>
        <w:t>Il sistema visualizza le informazioni del torneo cercato.</w:t>
      </w:r>
    </w:p>
    <w:p w14:paraId="216F11C8" w14:textId="77777777" w:rsidR="00DF2EE3" w:rsidRDefault="00DF2EE3" w:rsidP="00DF2EE3">
      <w:pPr>
        <w:ind w:left="360"/>
      </w:pPr>
    </w:p>
    <w:p w14:paraId="3D09DCE1" w14:textId="77777777" w:rsidR="00DF2EE3" w:rsidRPr="00B922FF" w:rsidRDefault="00DF2EE3" w:rsidP="00DF2EE3">
      <w:pPr>
        <w:ind w:left="360"/>
      </w:pPr>
      <w:r w:rsidRPr="00270787">
        <w:t xml:space="preserve">Sequenza degli eventi alternativa: </w:t>
      </w:r>
      <w:r>
        <w:t>nessuna.</w:t>
      </w:r>
    </w:p>
    <w:p w14:paraId="14654E21" w14:textId="14315850" w:rsidR="00BA3D9A" w:rsidRDefault="00BA3D9A">
      <w:pPr>
        <w:tabs>
          <w:tab w:val="left" w:pos="7050"/>
        </w:tabs>
      </w:pPr>
    </w:p>
    <w:p w14:paraId="1265D7EC" w14:textId="77777777" w:rsidR="001F18F6" w:rsidRDefault="001F18F6" w:rsidP="001F18F6">
      <w:pPr>
        <w:pageBreakBefore/>
        <w:suppressAutoHyphens w:val="0"/>
      </w:pPr>
    </w:p>
    <w:p w14:paraId="68192850" w14:textId="77777777" w:rsidR="001F18F6" w:rsidRDefault="001F18F6" w:rsidP="001F18F6">
      <w:pPr>
        <w:tabs>
          <w:tab w:val="left" w:pos="7050"/>
        </w:tabs>
      </w:pPr>
      <w:r>
        <w:t>Casi d’uso</w:t>
      </w:r>
    </w:p>
    <w:p w14:paraId="282C6C04" w14:textId="77777777" w:rsidR="001F18F6" w:rsidRDefault="001F204E" w:rsidP="001F18F6">
      <w:pPr>
        <w:tabs>
          <w:tab w:val="left" w:pos="7050"/>
        </w:tabs>
      </w:pPr>
      <w:r>
        <w:rPr>
          <w:noProof/>
        </w:rPr>
        <w:object w:dxaOrig="1440" w:dyaOrig="1440" w14:anchorId="0A8E034D">
          <v:shape id="Object 6" o:spid="_x0000_s1026" type="#_x0000_t75" alt="" style="position:absolute;margin-left:.3pt;margin-top:0;width:420.75pt;height:299.25pt;z-index:251673600;visibility:visible;mso-wrap-style:square;mso-wrap-edited:f;mso-width-percent:0;mso-height-percent:0;mso-position-horizontal-relative:text;mso-position-vertical:bottom;mso-position-vertical-relative:text;mso-width-percent:0;mso-height-percent:0">
            <v:imagedata r:id="rId17" o:title=""/>
            <w10:wrap type="square"/>
          </v:shape>
          <o:OLEObject Type="Embed" ProgID="Unknown" ShapeID="Object 6" DrawAspect="Content" ObjectID="_1715245239" r:id="rId18"/>
        </w:object>
      </w:r>
    </w:p>
    <w:p w14:paraId="4B389EF5" w14:textId="77777777" w:rsidR="001F18F6" w:rsidRDefault="001F18F6" w:rsidP="001F18F6"/>
    <w:p w14:paraId="5636FE1C" w14:textId="77777777" w:rsidR="001F18F6" w:rsidRDefault="001F18F6" w:rsidP="001F18F6"/>
    <w:p w14:paraId="16BF6199" w14:textId="77777777" w:rsidR="001F18F6" w:rsidRDefault="001F18F6" w:rsidP="001F18F6"/>
    <w:p w14:paraId="470FF3DD" w14:textId="77777777" w:rsidR="001F18F6" w:rsidRDefault="001F18F6" w:rsidP="001F18F6"/>
    <w:p w14:paraId="4A0B317D" w14:textId="77777777" w:rsidR="001F18F6" w:rsidRDefault="001F18F6" w:rsidP="001F18F6"/>
    <w:p w14:paraId="2A7657D6" w14:textId="77777777" w:rsidR="001F18F6" w:rsidRDefault="001F18F6" w:rsidP="001F18F6"/>
    <w:p w14:paraId="191474E7" w14:textId="77777777" w:rsidR="001F18F6" w:rsidRDefault="001F18F6" w:rsidP="001F18F6"/>
    <w:p w14:paraId="40D57252" w14:textId="77777777" w:rsidR="001F18F6" w:rsidRDefault="001F18F6" w:rsidP="001F18F6"/>
    <w:p w14:paraId="578F9AAA" w14:textId="77777777" w:rsidR="001F18F6" w:rsidRDefault="001F18F6" w:rsidP="001F18F6"/>
    <w:p w14:paraId="3B2D54A8" w14:textId="77777777" w:rsidR="001F18F6" w:rsidRDefault="001F18F6" w:rsidP="001F18F6"/>
    <w:p w14:paraId="55159642" w14:textId="77777777" w:rsidR="001F18F6" w:rsidRDefault="001F18F6" w:rsidP="001F18F6"/>
    <w:p w14:paraId="38324B07" w14:textId="77777777" w:rsidR="001F18F6" w:rsidRDefault="001F18F6" w:rsidP="001F18F6"/>
    <w:p w14:paraId="7C751857" w14:textId="77777777" w:rsidR="001F18F6" w:rsidRDefault="001F18F6" w:rsidP="001F18F6"/>
    <w:p w14:paraId="3333C8C7" w14:textId="77777777" w:rsidR="001F18F6" w:rsidRDefault="001F18F6" w:rsidP="001F18F6"/>
    <w:p w14:paraId="64AA47D8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VisualizzaPrenotazioni</w:t>
      </w:r>
    </w:p>
    <w:p w14:paraId="7393033B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visualizzare la lista delle prenotazioni nei campi.</w:t>
      </w:r>
    </w:p>
    <w:p w14:paraId="69EFDF80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325E0F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5D7593C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2B45DB8" w14:textId="77777777" w:rsidR="001F18F6" w:rsidRDefault="001F18F6" w:rsidP="001F18F6">
      <w:pPr>
        <w:tabs>
          <w:tab w:val="left" w:pos="1950"/>
        </w:tabs>
      </w:pPr>
      <w:r>
        <w:t>1. Il caso d’uso inizia quando il giocatore vuole visualizzare la lista delle prenotazioni presenti nei campi.</w:t>
      </w:r>
    </w:p>
    <w:p w14:paraId="5C7C1670" w14:textId="77777777" w:rsidR="001F18F6" w:rsidRDefault="001F18F6" w:rsidP="001F18F6">
      <w:pPr>
        <w:tabs>
          <w:tab w:val="left" w:pos="1950"/>
        </w:tabs>
      </w:pPr>
      <w:r>
        <w:t>2. Il sistema visualizza a schermo la lista. È visibile l’orario prenotato e il giocatore che l’ha prenotata.</w:t>
      </w:r>
    </w:p>
    <w:p w14:paraId="1F75A22E" w14:textId="77777777" w:rsidR="001F18F6" w:rsidRDefault="001F18F6" w:rsidP="001F18F6">
      <w:pPr>
        <w:tabs>
          <w:tab w:val="left" w:pos="1950"/>
        </w:tabs>
      </w:pPr>
      <w:r>
        <w:t>Sequenza degli eventi alternativa:</w:t>
      </w:r>
    </w:p>
    <w:p w14:paraId="7EDB80DE" w14:textId="77777777" w:rsidR="001F18F6" w:rsidRDefault="001F18F6" w:rsidP="001F18F6">
      <w:pPr>
        <w:tabs>
          <w:tab w:val="left" w:pos="1950"/>
        </w:tabs>
      </w:pPr>
      <w:r>
        <w:t>Nessuna</w:t>
      </w:r>
    </w:p>
    <w:p w14:paraId="45EBD3C3" w14:textId="77777777" w:rsidR="001F18F6" w:rsidRDefault="001F18F6" w:rsidP="001F18F6">
      <w:pPr>
        <w:tabs>
          <w:tab w:val="left" w:pos="1950"/>
        </w:tabs>
      </w:pPr>
    </w:p>
    <w:p w14:paraId="0327B749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AggiungiPrenotazione</w:t>
      </w:r>
    </w:p>
    <w:p w14:paraId="25AF1E06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prenotare un campo.</w:t>
      </w:r>
    </w:p>
    <w:p w14:paraId="4A1F8FFE" w14:textId="77777777" w:rsidR="001F18F6" w:rsidRDefault="001F18F6" w:rsidP="001F18F6">
      <w:pPr>
        <w:tabs>
          <w:tab w:val="left" w:pos="1950"/>
        </w:tabs>
      </w:pPr>
      <w:r>
        <w:t>Pre-condizioni: ora disponibili, non occupata in precedenza</w:t>
      </w:r>
    </w:p>
    <w:p w14:paraId="37E3DC84" w14:textId="77777777" w:rsidR="001F18F6" w:rsidRDefault="001F18F6" w:rsidP="001F18F6">
      <w:pPr>
        <w:tabs>
          <w:tab w:val="left" w:pos="1950"/>
        </w:tabs>
      </w:pPr>
      <w:r>
        <w:t>Post-condizioni: viene inserita la prenotazione al calendario delle prenotazioni.</w:t>
      </w:r>
    </w:p>
    <w:p w14:paraId="3B8F743E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096B428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caso d’uso inizia quando il giocatore vuole prenotare il campo da gioco.</w:t>
      </w:r>
    </w:p>
    <w:p w14:paraId="72E3B38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esegue il login</w:t>
      </w:r>
    </w:p>
    <w:p w14:paraId="246BC36C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il campo che desidera prenotare.</w:t>
      </w:r>
    </w:p>
    <w:p w14:paraId="5534DDAD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giocatore sceglie l’orario di gioco.</w:t>
      </w:r>
    </w:p>
    <w:p w14:paraId="68290EB6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controlla che l’orario e il campo selezionati siano disponibili.</w:t>
      </w:r>
    </w:p>
    <w:p w14:paraId="0A26464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aggiunge la prenotazione.</w:t>
      </w:r>
    </w:p>
    <w:p w14:paraId="79636D7B" w14:textId="77777777" w:rsidR="001F18F6" w:rsidRDefault="001F18F6" w:rsidP="001F18F6">
      <w:pPr>
        <w:pStyle w:val="Paragrafoelenco"/>
        <w:numPr>
          <w:ilvl w:val="0"/>
          <w:numId w:val="17"/>
        </w:numPr>
        <w:tabs>
          <w:tab w:val="left" w:pos="1950"/>
        </w:tabs>
        <w:spacing w:line="240" w:lineRule="auto"/>
      </w:pPr>
      <w:r>
        <w:t>Il sistema aggiorna il calendario.</w:t>
      </w:r>
    </w:p>
    <w:p w14:paraId="766BF766" w14:textId="77777777" w:rsidR="001F18F6" w:rsidRDefault="001F18F6" w:rsidP="001F18F6">
      <w:pPr>
        <w:tabs>
          <w:tab w:val="left" w:pos="1950"/>
        </w:tabs>
        <w:ind w:left="360"/>
      </w:pPr>
      <w:r>
        <w:t>Sequenza degli eventi alternativa:</w:t>
      </w:r>
    </w:p>
    <w:p w14:paraId="26FEFDAA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F56351B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49401830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AECB8F0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267F9E50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3</w:t>
      </w:r>
    </w:p>
    <w:p w14:paraId="08E935B6" w14:textId="77777777" w:rsidR="001F18F6" w:rsidRDefault="001F18F6" w:rsidP="001F18F6">
      <w:pPr>
        <w:tabs>
          <w:tab w:val="left" w:pos="1950"/>
        </w:tabs>
        <w:ind w:left="1080"/>
      </w:pPr>
      <w:r>
        <w:tab/>
        <w:t>3.</w:t>
      </w:r>
      <w:r>
        <w:tab/>
        <w:t xml:space="preserve"> il campo desiderato dal giocatore non è disponibile.</w:t>
      </w:r>
    </w:p>
    <w:p w14:paraId="75BE4801" w14:textId="77777777" w:rsidR="001F18F6" w:rsidRDefault="001F18F6" w:rsidP="001F18F6">
      <w:pPr>
        <w:tabs>
          <w:tab w:val="left" w:pos="1950"/>
        </w:tabs>
        <w:ind w:left="1080"/>
      </w:pPr>
      <w:r>
        <w:tab/>
        <w:t>4. Il sistema genera un errore</w:t>
      </w:r>
    </w:p>
    <w:p w14:paraId="1FDD33BE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al punto 4</w:t>
      </w:r>
    </w:p>
    <w:p w14:paraId="0416D0BA" w14:textId="77777777" w:rsidR="001F18F6" w:rsidRDefault="001F18F6" w:rsidP="001F18F6">
      <w:pPr>
        <w:tabs>
          <w:tab w:val="left" w:pos="1950"/>
        </w:tabs>
        <w:ind w:left="1080"/>
      </w:pPr>
      <w:r>
        <w:tab/>
        <w:t>4. L’ora di gioco scelta dal giocatore non è disponibile.</w:t>
      </w:r>
    </w:p>
    <w:p w14:paraId="7A5214BB" w14:textId="77777777" w:rsidR="001F18F6" w:rsidRDefault="001F18F6" w:rsidP="001F18F6">
      <w:pPr>
        <w:tabs>
          <w:tab w:val="left" w:pos="1950"/>
        </w:tabs>
        <w:ind w:left="1080"/>
      </w:pPr>
      <w:r>
        <w:tab/>
        <w:t>5. Il sistema genera un errore.</w:t>
      </w:r>
    </w:p>
    <w:p w14:paraId="39F24DBC" w14:textId="77777777" w:rsidR="001F18F6" w:rsidRDefault="001F18F6" w:rsidP="001F18F6">
      <w:pPr>
        <w:tabs>
          <w:tab w:val="left" w:pos="1950"/>
        </w:tabs>
      </w:pPr>
    </w:p>
    <w:p w14:paraId="1F9CEC42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EliminaPrenotazione</w:t>
      </w:r>
    </w:p>
    <w:p w14:paraId="622053FA" w14:textId="77777777" w:rsidR="001F18F6" w:rsidRDefault="001F18F6" w:rsidP="001F18F6">
      <w:pPr>
        <w:tabs>
          <w:tab w:val="left" w:pos="1950"/>
        </w:tabs>
      </w:pPr>
      <w:r>
        <w:t>Questo caso d’uso si verifica quando il giocatore vuole eliminare una prenotazione.</w:t>
      </w:r>
    </w:p>
    <w:p w14:paraId="0D4279E9" w14:textId="77777777" w:rsidR="001F18F6" w:rsidRDefault="001F18F6" w:rsidP="001F18F6">
      <w:pPr>
        <w:tabs>
          <w:tab w:val="left" w:pos="1950"/>
        </w:tabs>
      </w:pPr>
      <w:r>
        <w:t>Pre-condizioni: la prenotazione da eliminare deve esistere</w:t>
      </w:r>
    </w:p>
    <w:p w14:paraId="4A4B9C30" w14:textId="77777777" w:rsidR="001F18F6" w:rsidRDefault="001F18F6" w:rsidP="001F18F6">
      <w:pPr>
        <w:tabs>
          <w:tab w:val="left" w:pos="1950"/>
        </w:tabs>
      </w:pPr>
      <w:r>
        <w:t xml:space="preserve">Post-condizioni: la prenotazione non esiste più a sistema e viene aggiornato il calendario. </w:t>
      </w:r>
    </w:p>
    <w:p w14:paraId="51B3AE49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7531FFF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caso d’uso inizia quando il giocatore vuole eliminare una prenotazione</w:t>
      </w:r>
    </w:p>
    <w:p w14:paraId="1A363BBE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visualizza a schermo la lista delle prenotazioni</w:t>
      </w:r>
    </w:p>
    <w:p w14:paraId="2D9EAFB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fa il login</w:t>
      </w:r>
    </w:p>
    <w:p w14:paraId="3BC86C41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giocatore seleziona la prenotazione sua da eliminare</w:t>
      </w:r>
    </w:p>
    <w:p w14:paraId="12EDD2DB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chiede la conferma prima di eliminare l’appuntamento</w:t>
      </w:r>
    </w:p>
    <w:p w14:paraId="48BEDBD9" w14:textId="77777777" w:rsidR="001F18F6" w:rsidRDefault="001F18F6" w:rsidP="001F18F6">
      <w:pPr>
        <w:pStyle w:val="Paragrafoelenco"/>
        <w:numPr>
          <w:ilvl w:val="0"/>
          <w:numId w:val="19"/>
        </w:numPr>
        <w:tabs>
          <w:tab w:val="left" w:pos="1950"/>
        </w:tabs>
        <w:spacing w:line="240" w:lineRule="auto"/>
      </w:pPr>
      <w:r>
        <w:t>Il sistema aggiorna il calendario</w:t>
      </w:r>
    </w:p>
    <w:p w14:paraId="5D04E7D3" w14:textId="77777777" w:rsidR="001F18F6" w:rsidRDefault="001F18F6" w:rsidP="001F18F6">
      <w:pPr>
        <w:tabs>
          <w:tab w:val="left" w:pos="1950"/>
        </w:tabs>
        <w:ind w:left="360"/>
      </w:pPr>
      <w:r>
        <w:t xml:space="preserve">Sequenza degli eventi alternativa </w:t>
      </w:r>
    </w:p>
    <w:p w14:paraId="203E7B3F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180AE17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2.</w:t>
      </w:r>
      <w:r>
        <w:tab/>
        <w:t>il giocatore non è registrato.</w:t>
      </w:r>
    </w:p>
    <w:p w14:paraId="7477D024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3.</w:t>
      </w:r>
      <w:r>
        <w:tab/>
        <w:t>il sistema genera un errore.</w:t>
      </w:r>
    </w:p>
    <w:p w14:paraId="3378ED57" w14:textId="77777777" w:rsidR="001F18F6" w:rsidRDefault="001F18F6" w:rsidP="001F18F6">
      <w:pPr>
        <w:pStyle w:val="Paragrafoelenco"/>
        <w:tabs>
          <w:tab w:val="left" w:pos="1950"/>
        </w:tabs>
        <w:ind w:left="1800"/>
      </w:pPr>
    </w:p>
    <w:p w14:paraId="4135EA9D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3</w:t>
      </w:r>
    </w:p>
    <w:p w14:paraId="4C7651DD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3.  il giocatore desidera eliminare una prenotazione che non è sua</w:t>
      </w:r>
    </w:p>
    <w:p w14:paraId="722F7A67" w14:textId="77777777" w:rsidR="001F18F6" w:rsidRDefault="001F18F6" w:rsidP="001F18F6">
      <w:pPr>
        <w:pStyle w:val="Paragrafoelenco"/>
        <w:tabs>
          <w:tab w:val="left" w:pos="1950"/>
        </w:tabs>
        <w:ind w:left="1080"/>
      </w:pPr>
      <w:r>
        <w:tab/>
        <w:t>4. il sistema genera errore</w:t>
      </w:r>
    </w:p>
    <w:p w14:paraId="2277A992" w14:textId="77777777" w:rsidR="001F18F6" w:rsidRDefault="001F18F6" w:rsidP="001F18F6">
      <w:pPr>
        <w:pStyle w:val="Paragrafoelenco"/>
        <w:tabs>
          <w:tab w:val="left" w:pos="1950"/>
        </w:tabs>
        <w:ind w:left="1080"/>
      </w:pPr>
    </w:p>
    <w:p w14:paraId="63B10C18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5</w:t>
      </w:r>
    </w:p>
    <w:p w14:paraId="1A29EE8E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5.  il giocatore annulla la conferma</w:t>
      </w:r>
    </w:p>
    <w:p w14:paraId="55B17E66" w14:textId="77777777" w:rsidR="001F18F6" w:rsidRDefault="001F18F6" w:rsidP="001F18F6">
      <w:pPr>
        <w:pStyle w:val="Paragrafoelenco"/>
        <w:tabs>
          <w:tab w:val="left" w:pos="1950"/>
        </w:tabs>
        <w:ind w:left="1800"/>
      </w:pPr>
      <w:r>
        <w:t>6. l’eliminazione fallisce</w:t>
      </w:r>
    </w:p>
    <w:p w14:paraId="154AED78" w14:textId="77777777" w:rsidR="001F18F6" w:rsidRDefault="001F18F6" w:rsidP="001F18F6">
      <w:pPr>
        <w:tabs>
          <w:tab w:val="left" w:pos="1950"/>
        </w:tabs>
      </w:pPr>
    </w:p>
    <w:p w14:paraId="7684C2F9" w14:textId="77777777" w:rsidR="001F18F6" w:rsidRDefault="001F18F6" w:rsidP="001F18F6">
      <w:pPr>
        <w:tabs>
          <w:tab w:val="left" w:pos="1950"/>
        </w:tabs>
      </w:pPr>
    </w:p>
    <w:p w14:paraId="5E38B501" w14:textId="77777777" w:rsidR="001F18F6" w:rsidRDefault="001F18F6" w:rsidP="001F18F6">
      <w:pPr>
        <w:tabs>
          <w:tab w:val="left" w:pos="1950"/>
        </w:tabs>
        <w:rPr>
          <w:b/>
          <w:bCs/>
        </w:rPr>
      </w:pPr>
      <w:r>
        <w:rPr>
          <w:b/>
          <w:bCs/>
        </w:rPr>
        <w:t>RicercaPrenotazione</w:t>
      </w:r>
    </w:p>
    <w:p w14:paraId="4084CC97" w14:textId="77777777" w:rsidR="001F18F6" w:rsidRDefault="001F18F6" w:rsidP="001F18F6">
      <w:pPr>
        <w:tabs>
          <w:tab w:val="left" w:pos="1950"/>
        </w:tabs>
      </w:pPr>
      <w:r>
        <w:t>Questo caso d’uso inizia quando il giocatore vuole ricercare una prenotazione per nominativo.</w:t>
      </w:r>
    </w:p>
    <w:p w14:paraId="41A9A5E8" w14:textId="77777777" w:rsidR="001F18F6" w:rsidRDefault="001F18F6" w:rsidP="001F18F6">
      <w:pPr>
        <w:tabs>
          <w:tab w:val="left" w:pos="1950"/>
        </w:tabs>
      </w:pPr>
      <w:r>
        <w:t>Pre-condizioni: nessuna</w:t>
      </w:r>
    </w:p>
    <w:p w14:paraId="244E8216" w14:textId="77777777" w:rsidR="001F18F6" w:rsidRDefault="001F18F6" w:rsidP="001F18F6">
      <w:pPr>
        <w:tabs>
          <w:tab w:val="left" w:pos="1950"/>
        </w:tabs>
      </w:pPr>
      <w:r>
        <w:t>Post-condizioni: nessuna</w:t>
      </w:r>
    </w:p>
    <w:p w14:paraId="72E1406F" w14:textId="77777777" w:rsidR="001F18F6" w:rsidRDefault="001F18F6" w:rsidP="001F18F6">
      <w:pPr>
        <w:tabs>
          <w:tab w:val="left" w:pos="1950"/>
        </w:tabs>
      </w:pPr>
      <w:r>
        <w:t>Sequenza degli eventi principale:</w:t>
      </w:r>
    </w:p>
    <w:p w14:paraId="4671D63D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caso d’uso inizia quando il giocatore vuole ricercare una prenotazione per nominativo</w:t>
      </w:r>
    </w:p>
    <w:p w14:paraId="1834BC00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giocatore inserisce il nominativo</w:t>
      </w:r>
    </w:p>
    <w:p w14:paraId="3A1D1DAC" w14:textId="77777777" w:rsidR="001F18F6" w:rsidRDefault="001F18F6" w:rsidP="001F18F6">
      <w:pPr>
        <w:pStyle w:val="Paragrafoelenco"/>
        <w:numPr>
          <w:ilvl w:val="0"/>
          <w:numId w:val="20"/>
        </w:numPr>
        <w:tabs>
          <w:tab w:val="left" w:pos="1950"/>
        </w:tabs>
        <w:spacing w:line="240" w:lineRule="auto"/>
      </w:pPr>
      <w:r>
        <w:t>Il sistema visualizza a schermo la prenotazione</w:t>
      </w:r>
    </w:p>
    <w:p w14:paraId="0A0828E1" w14:textId="77777777" w:rsidR="001F18F6" w:rsidRDefault="001F18F6" w:rsidP="001F18F6">
      <w:pPr>
        <w:tabs>
          <w:tab w:val="left" w:pos="1950"/>
        </w:tabs>
      </w:pPr>
    </w:p>
    <w:p w14:paraId="7614E799" w14:textId="77777777" w:rsidR="001F18F6" w:rsidRDefault="001F18F6" w:rsidP="001F18F6">
      <w:pPr>
        <w:tabs>
          <w:tab w:val="left" w:pos="1950"/>
        </w:tabs>
      </w:pPr>
      <w:r>
        <w:t>Sequenza degli eventi alternativa</w:t>
      </w:r>
    </w:p>
    <w:p w14:paraId="1B05CAB3" w14:textId="77777777" w:rsidR="001F18F6" w:rsidRDefault="001F18F6" w:rsidP="001F18F6">
      <w:pPr>
        <w:pStyle w:val="Paragrafoelenco"/>
        <w:numPr>
          <w:ilvl w:val="0"/>
          <w:numId w:val="18"/>
        </w:numPr>
        <w:tabs>
          <w:tab w:val="left" w:pos="1590"/>
        </w:tabs>
        <w:spacing w:line="240" w:lineRule="auto"/>
      </w:pPr>
      <w:r>
        <w:t>La sequenza alternativa inizia dal punto 2</w:t>
      </w:r>
    </w:p>
    <w:p w14:paraId="483E0114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giocatore inserisce un nominativo inesistente</w:t>
      </w:r>
    </w:p>
    <w:p w14:paraId="0DBC441F" w14:textId="77777777" w:rsidR="001F18F6" w:rsidRDefault="001F18F6" w:rsidP="001F18F6">
      <w:pPr>
        <w:pStyle w:val="Paragrafoelenco"/>
        <w:numPr>
          <w:ilvl w:val="0"/>
          <w:numId w:val="21"/>
        </w:numPr>
        <w:tabs>
          <w:tab w:val="left" w:pos="330"/>
        </w:tabs>
        <w:spacing w:line="240" w:lineRule="auto"/>
      </w:pPr>
      <w:r>
        <w:t>Il sistema genera un errore</w:t>
      </w:r>
    </w:p>
    <w:p w14:paraId="4415A923" w14:textId="2B6D125A" w:rsidR="001F18F6" w:rsidRDefault="001F18F6">
      <w:pPr>
        <w:tabs>
          <w:tab w:val="left" w:pos="7050"/>
        </w:tabs>
      </w:pPr>
    </w:p>
    <w:p w14:paraId="66149202" w14:textId="7E6E9B27" w:rsidR="002E157A" w:rsidRDefault="002E157A">
      <w:pPr>
        <w:tabs>
          <w:tab w:val="left" w:pos="7050"/>
        </w:tabs>
      </w:pPr>
      <w:r w:rsidRPr="002E157A">
        <w:rPr>
          <w:noProof/>
        </w:rPr>
        <w:drawing>
          <wp:inline distT="0" distB="0" distL="0" distR="0" wp14:anchorId="2E67942D" wp14:editId="56AC5332">
            <wp:extent cx="5854700" cy="47371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605" w14:textId="4F167B96" w:rsidR="00445C34" w:rsidRDefault="00445C34">
      <w:pPr>
        <w:tabs>
          <w:tab w:val="left" w:pos="7050"/>
        </w:tabs>
      </w:pPr>
    </w:p>
    <w:p w14:paraId="2C77DE92" w14:textId="21882597" w:rsidR="00445C34" w:rsidRPr="00252A3F" w:rsidRDefault="00445C34" w:rsidP="00445C34">
      <w:pPr>
        <w:pStyle w:val="NormaleWeb"/>
        <w:rPr>
          <w:sz w:val="28"/>
          <w:szCs w:val="28"/>
        </w:rPr>
      </w:pPr>
      <w:r w:rsidRPr="00252A3F">
        <w:rPr>
          <w:sz w:val="28"/>
          <w:szCs w:val="28"/>
        </w:rPr>
        <w:t xml:space="preserve">CUD </w:t>
      </w:r>
      <w:r>
        <w:rPr>
          <w:sz w:val="28"/>
          <w:szCs w:val="28"/>
        </w:rPr>
        <w:t>Utente</w:t>
      </w:r>
    </w:p>
    <w:p w14:paraId="0DA241B6" w14:textId="2EF2D0D4" w:rsidR="00445C34" w:rsidRPr="00B922FF" w:rsidRDefault="00445C34" w:rsidP="00445C34">
      <w:pPr>
        <w:pStyle w:val="NormaleWeb"/>
      </w:pPr>
      <w:r w:rsidRPr="00B922FF">
        <w:t xml:space="preserve">Questo caso d’uso si verifica quando </w:t>
      </w:r>
      <w:r>
        <w:t>l’attore primario</w:t>
      </w:r>
      <w:r w:rsidRPr="00B922FF">
        <w:t xml:space="preserve"> vuole effettuare una operazione CUD su un </w:t>
      </w:r>
      <w:r>
        <w:t>utente del club</w:t>
      </w:r>
      <w:r w:rsidRPr="00B922FF">
        <w:t>.</w:t>
      </w:r>
    </w:p>
    <w:p w14:paraId="24BF9F36" w14:textId="77777777" w:rsidR="00445C34" w:rsidRPr="00B922FF" w:rsidRDefault="00445C34" w:rsidP="00445C34">
      <w:pPr>
        <w:pStyle w:val="NormaleWeb"/>
      </w:pPr>
      <w:r w:rsidRPr="00B922FF">
        <w:t xml:space="preserve">Pre-condizioni: </w:t>
      </w:r>
      <w:r>
        <w:t>l’attore primario si connette al sistema</w:t>
      </w:r>
    </w:p>
    <w:p w14:paraId="664BA804" w14:textId="77777777" w:rsidR="00445C34" w:rsidRPr="00B922FF" w:rsidRDefault="00445C34" w:rsidP="00445C34">
      <w:pPr>
        <w:pStyle w:val="NormaleWeb"/>
      </w:pPr>
      <w:r w:rsidRPr="00B922FF">
        <w:t xml:space="preserve">Post-condizioni: Nessuna </w:t>
      </w:r>
    </w:p>
    <w:p w14:paraId="7F7993A4" w14:textId="77777777" w:rsidR="00445C34" w:rsidRPr="00B922FF" w:rsidRDefault="00445C34" w:rsidP="00445C34">
      <w:pPr>
        <w:pStyle w:val="NormaleWeb"/>
      </w:pPr>
      <w:r w:rsidRPr="00B922FF">
        <w:t xml:space="preserve">Sequenza degli eventi principale: </w:t>
      </w:r>
    </w:p>
    <w:p w14:paraId="7621F3E2" w14:textId="21A851B5" w:rsidR="00445C34" w:rsidRPr="00112A37" w:rsidRDefault="00445C34" w:rsidP="00445C34">
      <w:pPr>
        <w:pStyle w:val="NormaleWeb"/>
        <w:numPr>
          <w:ilvl w:val="0"/>
          <w:numId w:val="12"/>
        </w:numPr>
        <w:rPr>
          <w:rFonts w:ascii="CMR10" w:hAnsi="CMR10"/>
          <w:sz w:val="20"/>
          <w:szCs w:val="20"/>
        </w:rPr>
      </w:pPr>
      <w:r w:rsidRPr="004F771B">
        <w:rPr>
          <w:rFonts w:ascii="CMR10" w:hAnsi="CMR10"/>
          <w:sz w:val="20"/>
          <w:szCs w:val="20"/>
        </w:rPr>
        <w:t xml:space="preserve">Il caso d’uso inizia quando </w:t>
      </w:r>
      <w:r w:rsidRPr="00112A37">
        <w:rPr>
          <w:rFonts w:ascii="CMR10" w:hAnsi="CMR10"/>
          <w:sz w:val="20"/>
          <w:szCs w:val="20"/>
        </w:rPr>
        <w:t xml:space="preserve">l’attore primario vuole effettuare una operazione CUD su un </w:t>
      </w:r>
      <w:r>
        <w:rPr>
          <w:rFonts w:ascii="CMR10" w:hAnsi="CMR10"/>
          <w:sz w:val="20"/>
          <w:szCs w:val="20"/>
        </w:rPr>
        <w:t>utente</w:t>
      </w:r>
      <w:r w:rsidRPr="00112A37">
        <w:rPr>
          <w:rFonts w:ascii="CMR10" w:hAnsi="CMR10"/>
          <w:sz w:val="20"/>
          <w:szCs w:val="20"/>
        </w:rPr>
        <w:t xml:space="preserve"> del club.</w:t>
      </w:r>
    </w:p>
    <w:p w14:paraId="0F96284E" w14:textId="39335D84" w:rsidR="00445C34" w:rsidRPr="00F96DB2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l’attore primario vuole creare un utente</w:t>
      </w:r>
    </w:p>
    <w:p w14:paraId="0E94EDEA" w14:textId="7D9DD128" w:rsidR="00445C34" w:rsidRPr="006205F1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MR10" w:hAnsi="CMR10"/>
          <w:sz w:val="20"/>
          <w:szCs w:val="20"/>
        </w:rPr>
        <w:t xml:space="preserve"> (RicercaUtente)</w:t>
      </w:r>
    </w:p>
    <w:p w14:paraId="0277D89E" w14:textId="444D4BCD" w:rsidR="00445C34" w:rsidRPr="0018580C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rPr>
          <w:rFonts w:ascii="CMR10" w:hAnsi="CMR10"/>
          <w:sz w:val="20"/>
          <w:szCs w:val="20"/>
        </w:rPr>
        <w:t xml:space="preserve"> utente esiste già</w:t>
      </w:r>
    </w:p>
    <w:p w14:paraId="4ABDD820" w14:textId="77777777" w:rsidR="00445C34" w:rsidRPr="0018580C" w:rsidRDefault="00445C34" w:rsidP="00445C34">
      <w:pPr>
        <w:pStyle w:val="NormaleWeb"/>
        <w:numPr>
          <w:ilvl w:val="2"/>
          <w:numId w:val="12"/>
        </w:numPr>
      </w:pPr>
      <w:r>
        <w:rPr>
          <w:rFonts w:ascii="CMR10" w:hAnsi="CMR10"/>
          <w:sz w:val="20"/>
          <w:szCs w:val="20"/>
        </w:rPr>
        <w:t>Il sistema restituisce un errore.</w:t>
      </w:r>
    </w:p>
    <w:p w14:paraId="70191C57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0E6128D9" w14:textId="4AFA0657" w:rsidR="00445C34" w:rsidRDefault="00445C34" w:rsidP="00445C34">
      <w:pPr>
        <w:pStyle w:val="NormaleWeb"/>
        <w:numPr>
          <w:ilvl w:val="2"/>
          <w:numId w:val="12"/>
        </w:numPr>
      </w:pPr>
      <w:r>
        <w:t>L’attore primario inserisce i dati relativi al nuovo utente</w:t>
      </w:r>
    </w:p>
    <w:p w14:paraId="4068CE65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memorizza i dati nel database;</w:t>
      </w:r>
    </w:p>
    <w:p w14:paraId="0FC2D010" w14:textId="5E7F927C" w:rsidR="00445C34" w:rsidRDefault="00445C34" w:rsidP="00445C34">
      <w:pPr>
        <w:pStyle w:val="NormaleWeb"/>
        <w:numPr>
          <w:ilvl w:val="0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  <w:r>
        <w:t xml:space="preserve"> </w:t>
      </w: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l’attore primario vuole aggiornare i dati di un utente</w:t>
      </w:r>
    </w:p>
    <w:p w14:paraId="3FB4A159" w14:textId="2378A5BD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Inclu</w:t>
      </w:r>
      <w:r>
        <w:rPr>
          <w:rFonts w:ascii="Courier New" w:hAnsi="Courier New" w:cs="Courier New"/>
          <w:b/>
          <w:bCs/>
          <w:i/>
          <w:iCs/>
        </w:rPr>
        <w:t>d</w:t>
      </w:r>
      <w:r w:rsidRPr="00206991">
        <w:rPr>
          <w:rFonts w:ascii="Courier New" w:hAnsi="Courier New" w:cs="Courier New"/>
          <w:b/>
          <w:bCs/>
          <w:i/>
          <w:iCs/>
        </w:rPr>
        <w:t>e</w:t>
      </w:r>
      <w:r>
        <w:t xml:space="preserve"> (RicercaUtente)</w:t>
      </w:r>
    </w:p>
    <w:p w14:paraId="0F9E9B44" w14:textId="1CC6E119" w:rsidR="00445C34" w:rsidRDefault="00445C34" w:rsidP="00445C34">
      <w:pPr>
        <w:pStyle w:val="NormaleWeb"/>
        <w:numPr>
          <w:ilvl w:val="1"/>
          <w:numId w:val="12"/>
        </w:numPr>
      </w:pPr>
      <w:r w:rsidRPr="00206991">
        <w:rPr>
          <w:rFonts w:ascii="Courier New" w:hAnsi="Courier New" w:cs="Courier New"/>
          <w:b/>
          <w:bCs/>
          <w:i/>
          <w:iCs/>
        </w:rPr>
        <w:t>If</w:t>
      </w:r>
      <w:r>
        <w:t xml:space="preserve"> utente non viene trovato</w:t>
      </w:r>
    </w:p>
    <w:p w14:paraId="52B74190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5B5B248D" w14:textId="77777777" w:rsidR="00445C34" w:rsidRPr="00206991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206991">
        <w:rPr>
          <w:rFonts w:ascii="Courier New" w:hAnsi="Courier New" w:cs="Courier New"/>
          <w:b/>
          <w:bCs/>
          <w:i/>
          <w:iCs/>
        </w:rPr>
        <w:t>Else</w:t>
      </w:r>
    </w:p>
    <w:p w14:paraId="52961CFF" w14:textId="53F9C9EC" w:rsidR="00445C34" w:rsidRDefault="00445C34" w:rsidP="00445C34">
      <w:pPr>
        <w:pStyle w:val="NormaleWeb"/>
        <w:numPr>
          <w:ilvl w:val="2"/>
          <w:numId w:val="12"/>
        </w:numPr>
      </w:pPr>
      <w:r>
        <w:t>L’attore primario definisce i nuovi dati del utente</w:t>
      </w:r>
    </w:p>
    <w:p w14:paraId="63E3526E" w14:textId="1979DE3E" w:rsidR="00445C34" w:rsidRDefault="00445C34" w:rsidP="00445C34">
      <w:pPr>
        <w:pStyle w:val="NormaleWeb"/>
        <w:numPr>
          <w:ilvl w:val="2"/>
          <w:numId w:val="12"/>
        </w:numPr>
      </w:pPr>
      <w:r>
        <w:t>Il sistema aggiorna i dati del utente</w:t>
      </w:r>
    </w:p>
    <w:p w14:paraId="22DE201A" w14:textId="6EA2575B" w:rsidR="00445C34" w:rsidRDefault="00445C34" w:rsidP="00445C34">
      <w:pPr>
        <w:pStyle w:val="NormaleWeb"/>
        <w:numPr>
          <w:ilvl w:val="0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Else if</w:t>
      </w:r>
      <w:r>
        <w:t xml:space="preserve"> l’attore primario vuole rimuovere i dati relativi ad un utente</w:t>
      </w:r>
    </w:p>
    <w:p w14:paraId="3E824CA1" w14:textId="7FD747A4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Include</w:t>
      </w:r>
      <w:r>
        <w:rPr>
          <w:rFonts w:ascii="Courier New" w:hAnsi="Courier New" w:cs="Courier New"/>
          <w:b/>
          <w:bCs/>
          <w:i/>
          <w:iCs/>
        </w:rPr>
        <w:t xml:space="preserve"> </w:t>
      </w:r>
      <w:r>
        <w:t>(RicercaUtente)</w:t>
      </w:r>
    </w:p>
    <w:p w14:paraId="27C28565" w14:textId="74AD9E11" w:rsidR="00445C34" w:rsidRDefault="00445C34" w:rsidP="00445C34">
      <w:pPr>
        <w:pStyle w:val="NormaleWeb"/>
        <w:numPr>
          <w:ilvl w:val="1"/>
          <w:numId w:val="12"/>
        </w:numPr>
      </w:pPr>
      <w:r w:rsidRPr="00657F7D">
        <w:rPr>
          <w:rFonts w:ascii="Courier New" w:hAnsi="Courier New" w:cs="Courier New"/>
          <w:b/>
          <w:bCs/>
          <w:i/>
          <w:iCs/>
        </w:rPr>
        <w:t>If</w:t>
      </w:r>
      <w:r>
        <w:t xml:space="preserve"> l’utente non viene trovato</w:t>
      </w:r>
    </w:p>
    <w:p w14:paraId="6C84436A" w14:textId="77777777" w:rsidR="00445C34" w:rsidRDefault="00445C34" w:rsidP="00445C34">
      <w:pPr>
        <w:pStyle w:val="NormaleWeb"/>
        <w:numPr>
          <w:ilvl w:val="2"/>
          <w:numId w:val="12"/>
        </w:numPr>
      </w:pPr>
      <w:r>
        <w:t>Il sistema visualizza a schermo un messaggio di errore</w:t>
      </w:r>
    </w:p>
    <w:p w14:paraId="291B1D8A" w14:textId="77777777" w:rsidR="00445C34" w:rsidRPr="00657F7D" w:rsidRDefault="00445C34" w:rsidP="00445C34">
      <w:pPr>
        <w:pStyle w:val="NormaleWeb"/>
        <w:numPr>
          <w:ilvl w:val="1"/>
          <w:numId w:val="12"/>
        </w:numPr>
        <w:rPr>
          <w:rFonts w:ascii="Courier New" w:hAnsi="Courier New" w:cs="Courier New"/>
          <w:b/>
          <w:bCs/>
          <w:i/>
          <w:iCs/>
        </w:rPr>
      </w:pPr>
      <w:r w:rsidRPr="00657F7D">
        <w:rPr>
          <w:rFonts w:ascii="Courier New" w:hAnsi="Courier New" w:cs="Courier New"/>
          <w:b/>
          <w:bCs/>
          <w:i/>
          <w:iCs/>
        </w:rPr>
        <w:t>Else</w:t>
      </w:r>
    </w:p>
    <w:p w14:paraId="1048FD7E" w14:textId="2D9E1BE5" w:rsidR="00445C34" w:rsidRDefault="00445C34" w:rsidP="00445C34">
      <w:pPr>
        <w:pStyle w:val="NormaleWeb"/>
        <w:numPr>
          <w:ilvl w:val="2"/>
          <w:numId w:val="12"/>
        </w:numPr>
      </w:pPr>
      <w:r>
        <w:t>Il sistema rimuove l’utente</w:t>
      </w:r>
    </w:p>
    <w:p w14:paraId="5B3193C1" w14:textId="77777777" w:rsidR="00445C34" w:rsidRDefault="00445C34" w:rsidP="00445C34">
      <w:pPr>
        <w:pStyle w:val="NormaleWeb"/>
      </w:pPr>
      <w:r>
        <w:rPr>
          <w:rFonts w:ascii="CMR10" w:hAnsi="CMR10"/>
          <w:sz w:val="20"/>
          <w:szCs w:val="20"/>
        </w:rPr>
        <w:t xml:space="preserve"> </w:t>
      </w:r>
      <w:r w:rsidRPr="00B922FF">
        <w:t xml:space="preserve">Sequenza degli eventi alternativa: Nessuna </w:t>
      </w:r>
    </w:p>
    <w:p w14:paraId="7191EEFA" w14:textId="2E52B382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Visualizza Utente</w:t>
      </w:r>
    </w:p>
    <w:p w14:paraId="0689EEE6" w14:textId="66AF0BDD" w:rsidR="00445C34" w:rsidRPr="00270787" w:rsidRDefault="00445C34" w:rsidP="00445C34">
      <w:pPr>
        <w:pStyle w:val="NormaleWeb"/>
      </w:pPr>
      <w:r w:rsidRPr="00270787">
        <w:t xml:space="preserve">Questo caso d’uso </w:t>
      </w:r>
      <w:r>
        <w:t>permette di visualizzare le informazioni relative ad un utente</w:t>
      </w:r>
    </w:p>
    <w:p w14:paraId="749EAD9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06776BDB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E7161F0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4EC70290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2A5771">
        <w:t xml:space="preserve">Il caso d’uso inizia quando l’attore primario vuole </w:t>
      </w:r>
      <w:r>
        <w:t>visualizzare i dati relativi ad un torneo.</w:t>
      </w:r>
    </w:p>
    <w:p w14:paraId="43BA2800" w14:textId="2F26785D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Include</w:t>
      </w:r>
      <w:r>
        <w:t xml:space="preserve"> (RicercaUtente)</w:t>
      </w:r>
    </w:p>
    <w:p w14:paraId="579D7219" w14:textId="77777777" w:rsidR="00445C34" w:rsidRDefault="00445C34" w:rsidP="00445C34">
      <w:pPr>
        <w:pStyle w:val="Paragrafoelenco"/>
        <w:numPr>
          <w:ilvl w:val="0"/>
          <w:numId w:val="16"/>
        </w:numPr>
      </w:pPr>
      <w:r w:rsidRPr="00DF2EE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la ricerca ha avuto successo</w:t>
      </w:r>
    </w:p>
    <w:p w14:paraId="4E2F0AB7" w14:textId="3BBB0272" w:rsidR="00445C34" w:rsidRDefault="00445C34" w:rsidP="00445C34">
      <w:pPr>
        <w:pStyle w:val="Paragrafoelenco"/>
        <w:numPr>
          <w:ilvl w:val="1"/>
          <w:numId w:val="16"/>
        </w:numPr>
      </w:pPr>
      <w:r>
        <w:t>Il sistema visualizza le informazioni del utente cercato.</w:t>
      </w:r>
    </w:p>
    <w:p w14:paraId="7DBADBF4" w14:textId="77777777" w:rsidR="00445C34" w:rsidRDefault="00445C34" w:rsidP="00445C34">
      <w:pPr>
        <w:ind w:left="360"/>
      </w:pPr>
    </w:p>
    <w:p w14:paraId="049518CE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19CC7644" w14:textId="56A25A1A" w:rsidR="00445C34" w:rsidRPr="00270787" w:rsidRDefault="00445C34" w:rsidP="00445C34">
      <w:pPr>
        <w:pStyle w:val="NormaleWeb"/>
        <w:rPr>
          <w:sz w:val="28"/>
          <w:szCs w:val="28"/>
        </w:rPr>
      </w:pPr>
      <w:r>
        <w:rPr>
          <w:sz w:val="28"/>
          <w:szCs w:val="28"/>
        </w:rPr>
        <w:t>Ricerca Utente</w:t>
      </w:r>
    </w:p>
    <w:p w14:paraId="53E1BD15" w14:textId="50DDBB5F" w:rsidR="00445C34" w:rsidRPr="00270787" w:rsidRDefault="00445C34" w:rsidP="00445C34">
      <w:pPr>
        <w:pStyle w:val="NormaleWeb"/>
      </w:pPr>
      <w:r w:rsidRPr="00270787">
        <w:t xml:space="preserve">Questo caso d’uso si verifica quando </w:t>
      </w:r>
      <w:r>
        <w:t>l’attore primario vuole ricercare le informazioni relative ad un utente</w:t>
      </w:r>
    </w:p>
    <w:p w14:paraId="161FB92E" w14:textId="77777777" w:rsidR="00445C34" w:rsidRPr="00270787" w:rsidRDefault="00445C34" w:rsidP="00445C34">
      <w:pPr>
        <w:pStyle w:val="NormaleWeb"/>
      </w:pPr>
      <w:r w:rsidRPr="00270787">
        <w:t xml:space="preserve">Pre-condizioni: </w:t>
      </w:r>
      <w:r>
        <w:t>l’attore primario si connette al sistema.</w:t>
      </w:r>
    </w:p>
    <w:p w14:paraId="5A0FD86D" w14:textId="77777777" w:rsidR="00445C34" w:rsidRPr="00270787" w:rsidRDefault="00445C34" w:rsidP="00445C34">
      <w:pPr>
        <w:pStyle w:val="NormaleWeb"/>
      </w:pPr>
      <w:r w:rsidRPr="00270787">
        <w:t xml:space="preserve">Post-condizioni: Nessuna </w:t>
      </w:r>
    </w:p>
    <w:p w14:paraId="2CEEA8B6" w14:textId="77777777" w:rsidR="00445C34" w:rsidRPr="00270787" w:rsidRDefault="00445C34" w:rsidP="00445C34">
      <w:pPr>
        <w:pStyle w:val="NormaleWeb"/>
      </w:pPr>
      <w:r w:rsidRPr="00270787">
        <w:t xml:space="preserve">Sequenza degli eventi principale: </w:t>
      </w:r>
    </w:p>
    <w:p w14:paraId="5ACB2329" w14:textId="3827AE08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caso d’uso inizia quando l’attore primario vuole ricercare i dati relativi ad un </w:t>
      </w:r>
      <w:r>
        <w:t>utente</w:t>
      </w:r>
      <w:r w:rsidRPr="002A5771">
        <w:t>;</w:t>
      </w:r>
    </w:p>
    <w:p w14:paraId="3E10BBF4" w14:textId="0FBAD3E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 l’attore primario fornisce </w:t>
      </w:r>
      <w:r>
        <w:t>le parole chiave relative al utente</w:t>
      </w:r>
      <w:r w:rsidRPr="002A5771">
        <w:t>;</w:t>
      </w:r>
    </w:p>
    <w:p w14:paraId="2307543D" w14:textId="6BFC0E39" w:rsidR="00445C34" w:rsidRDefault="00445C34" w:rsidP="00445C34">
      <w:pPr>
        <w:pStyle w:val="Paragrafoelenco"/>
        <w:numPr>
          <w:ilvl w:val="0"/>
          <w:numId w:val="15"/>
        </w:numPr>
      </w:pPr>
      <w:r w:rsidRPr="002A5771">
        <w:t xml:space="preserve">il sistema verifica se </w:t>
      </w:r>
      <w:r>
        <w:t xml:space="preserve">l’utente </w:t>
      </w:r>
      <w:r w:rsidRPr="002A5771">
        <w:t xml:space="preserve">richiesto è presente nel database; </w:t>
      </w:r>
    </w:p>
    <w:p w14:paraId="6B375E68" w14:textId="7AEA251A" w:rsidR="00445C34" w:rsidRDefault="00445C34" w:rsidP="00445C34">
      <w:pPr>
        <w:pStyle w:val="Paragrafoelenco"/>
        <w:numPr>
          <w:ilvl w:val="0"/>
          <w:numId w:val="15"/>
        </w:numPr>
      </w:pPr>
      <w:r w:rsidRPr="00F119A3">
        <w:rPr>
          <w:rFonts w:ascii="Courier New" w:hAnsi="Courier New" w:cs="Courier New"/>
          <w:b/>
          <w:bCs/>
          <w:sz w:val="24"/>
          <w:szCs w:val="24"/>
        </w:rPr>
        <w:t>if</w:t>
      </w:r>
      <w:r>
        <w:t xml:space="preserve"> l’utente non è presente nel database</w:t>
      </w:r>
    </w:p>
    <w:p w14:paraId="462DA91A" w14:textId="43843ED4" w:rsidR="00445C34" w:rsidRDefault="00445C34" w:rsidP="00445C34">
      <w:pPr>
        <w:pStyle w:val="Paragrafoelenco"/>
        <w:numPr>
          <w:ilvl w:val="1"/>
          <w:numId w:val="15"/>
        </w:numPr>
      </w:pPr>
      <w:r>
        <w:t>il sistema avvisa che l’utente non esiste nel database con un messaggio.</w:t>
      </w:r>
    </w:p>
    <w:p w14:paraId="60BD24E2" w14:textId="77777777" w:rsidR="00445C34" w:rsidRPr="00F119A3" w:rsidRDefault="00445C34" w:rsidP="00445C34">
      <w:pPr>
        <w:pStyle w:val="Paragrafoelenco"/>
        <w:numPr>
          <w:ilvl w:val="0"/>
          <w:numId w:val="15"/>
        </w:numPr>
        <w:rPr>
          <w:rFonts w:ascii="Courier New" w:hAnsi="Courier New" w:cs="Courier New"/>
          <w:b/>
          <w:bCs/>
          <w:sz w:val="24"/>
          <w:szCs w:val="24"/>
        </w:rPr>
      </w:pPr>
      <w:r w:rsidRPr="00F119A3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533CD528" w14:textId="7D2D3A6A" w:rsidR="00445C34" w:rsidRDefault="00445C34" w:rsidP="00445C34">
      <w:pPr>
        <w:pStyle w:val="Paragrafoelenco"/>
        <w:numPr>
          <w:ilvl w:val="1"/>
          <w:numId w:val="15"/>
        </w:numPr>
      </w:pPr>
      <w:r>
        <w:t>Il sistema restituisce le informazioni relative al utente.</w:t>
      </w:r>
    </w:p>
    <w:p w14:paraId="5FCA3E50" w14:textId="77777777" w:rsidR="00445C34" w:rsidRDefault="00445C34" w:rsidP="00445C34">
      <w:pPr>
        <w:ind w:left="360"/>
      </w:pPr>
    </w:p>
    <w:p w14:paraId="6CC57AA5" w14:textId="77777777" w:rsidR="00445C34" w:rsidRPr="00B922FF" w:rsidRDefault="00445C34" w:rsidP="00445C34">
      <w:pPr>
        <w:ind w:left="360"/>
      </w:pPr>
      <w:r w:rsidRPr="00270787">
        <w:t xml:space="preserve">Sequenza degli eventi alternativa: </w:t>
      </w:r>
      <w:r>
        <w:t>nessuna.</w:t>
      </w:r>
    </w:p>
    <w:p w14:paraId="2C900761" w14:textId="77777777" w:rsidR="00445C34" w:rsidRDefault="00445C34">
      <w:pPr>
        <w:tabs>
          <w:tab w:val="left" w:pos="7050"/>
        </w:tabs>
      </w:pPr>
    </w:p>
    <w:sectPr w:rsidR="00445C34" w:rsidSect="00375055">
      <w:pgSz w:w="11906" w:h="16838"/>
      <w:pgMar w:top="68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0BD4" w14:textId="77777777" w:rsidR="001F204E" w:rsidRDefault="001F204E">
      <w:pPr>
        <w:spacing w:after="0" w:line="240" w:lineRule="auto"/>
      </w:pPr>
      <w:r>
        <w:separator/>
      </w:r>
    </w:p>
  </w:endnote>
  <w:endnote w:type="continuationSeparator" w:id="0">
    <w:p w14:paraId="411A16E9" w14:textId="77777777" w:rsidR="001F204E" w:rsidRDefault="001F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11DA" w14:textId="77777777" w:rsidR="001F204E" w:rsidRDefault="001F204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1BF98B7" w14:textId="77777777" w:rsidR="001F204E" w:rsidRDefault="001F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2E"/>
    <w:multiLevelType w:val="multilevel"/>
    <w:tmpl w:val="36888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169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303641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741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D95A3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65B1"/>
    <w:multiLevelType w:val="hybridMultilevel"/>
    <w:tmpl w:val="2BE084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F11213"/>
    <w:multiLevelType w:val="multilevel"/>
    <w:tmpl w:val="3B28F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141"/>
    <w:multiLevelType w:val="hybridMultilevel"/>
    <w:tmpl w:val="2BE084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E64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D7A3E"/>
    <w:multiLevelType w:val="multilevel"/>
    <w:tmpl w:val="CD68CD5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41BA51A3"/>
    <w:multiLevelType w:val="hybridMultilevel"/>
    <w:tmpl w:val="38B4D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30E8E"/>
    <w:multiLevelType w:val="hybridMultilevel"/>
    <w:tmpl w:val="1374A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A77"/>
    <w:multiLevelType w:val="multilevel"/>
    <w:tmpl w:val="16202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C6285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D600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C442F9"/>
    <w:multiLevelType w:val="multilevel"/>
    <w:tmpl w:val="6D76A788"/>
    <w:styleLink w:val="Elencocorren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A3C0B"/>
    <w:multiLevelType w:val="multilevel"/>
    <w:tmpl w:val="476436AA"/>
    <w:lvl w:ilvl="0">
      <w:start w:val="3"/>
      <w:numFmt w:val="decimal"/>
      <w:lvlText w:val="%1."/>
      <w:lvlJc w:val="left"/>
      <w:pPr>
        <w:ind w:left="2340" w:hanging="360"/>
      </w:p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D77354A"/>
    <w:multiLevelType w:val="multilevel"/>
    <w:tmpl w:val="0D3C0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E22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F14E1E"/>
    <w:multiLevelType w:val="multilevel"/>
    <w:tmpl w:val="6D76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2432C8"/>
    <w:multiLevelType w:val="hybridMultilevel"/>
    <w:tmpl w:val="DFBCC3BE"/>
    <w:lvl w:ilvl="0" w:tplc="0410000F">
      <w:start w:val="1"/>
      <w:numFmt w:val="decimal"/>
      <w:lvlText w:val="%1."/>
      <w:lvlJc w:val="left"/>
      <w:pPr>
        <w:ind w:left="1494" w:hanging="360"/>
      </w:p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338463207">
    <w:abstractNumId w:val="0"/>
  </w:num>
  <w:num w:numId="2" w16cid:durableId="1969508101">
    <w:abstractNumId w:val="4"/>
  </w:num>
  <w:num w:numId="3" w16cid:durableId="1041789286">
    <w:abstractNumId w:val="8"/>
  </w:num>
  <w:num w:numId="4" w16cid:durableId="1673069017">
    <w:abstractNumId w:val="13"/>
  </w:num>
  <w:num w:numId="5" w16cid:durableId="1037507798">
    <w:abstractNumId w:val="19"/>
  </w:num>
  <w:num w:numId="6" w16cid:durableId="983195959">
    <w:abstractNumId w:val="10"/>
  </w:num>
  <w:num w:numId="7" w16cid:durableId="47654885">
    <w:abstractNumId w:val="11"/>
  </w:num>
  <w:num w:numId="8" w16cid:durableId="408384308">
    <w:abstractNumId w:val="20"/>
  </w:num>
  <w:num w:numId="9" w16cid:durableId="1275484566">
    <w:abstractNumId w:val="5"/>
  </w:num>
  <w:num w:numId="10" w16cid:durableId="501430894">
    <w:abstractNumId w:val="7"/>
  </w:num>
  <w:num w:numId="11" w16cid:durableId="200437758">
    <w:abstractNumId w:val="2"/>
  </w:num>
  <w:num w:numId="12" w16cid:durableId="1453816616">
    <w:abstractNumId w:val="18"/>
  </w:num>
  <w:num w:numId="13" w16cid:durableId="425150418">
    <w:abstractNumId w:val="15"/>
  </w:num>
  <w:num w:numId="14" w16cid:durableId="1405684454">
    <w:abstractNumId w:val="3"/>
  </w:num>
  <w:num w:numId="15" w16cid:durableId="27293259">
    <w:abstractNumId w:val="1"/>
  </w:num>
  <w:num w:numId="16" w16cid:durableId="2107538292">
    <w:abstractNumId w:val="14"/>
  </w:num>
  <w:num w:numId="17" w16cid:durableId="1877810931">
    <w:abstractNumId w:val="6"/>
  </w:num>
  <w:num w:numId="18" w16cid:durableId="211355687">
    <w:abstractNumId w:val="9"/>
  </w:num>
  <w:num w:numId="19" w16cid:durableId="1828091434">
    <w:abstractNumId w:val="12"/>
  </w:num>
  <w:num w:numId="20" w16cid:durableId="82340488">
    <w:abstractNumId w:val="17"/>
  </w:num>
  <w:num w:numId="21" w16cid:durableId="11226546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065"/>
    <w:rsid w:val="000368D1"/>
    <w:rsid w:val="00040282"/>
    <w:rsid w:val="00042BB9"/>
    <w:rsid w:val="000A064D"/>
    <w:rsid w:val="001024B4"/>
    <w:rsid w:val="00112A37"/>
    <w:rsid w:val="00135176"/>
    <w:rsid w:val="0018580C"/>
    <w:rsid w:val="001A5516"/>
    <w:rsid w:val="001E4678"/>
    <w:rsid w:val="001F18F6"/>
    <w:rsid w:val="001F204E"/>
    <w:rsid w:val="00206991"/>
    <w:rsid w:val="002173DD"/>
    <w:rsid w:val="00252A3F"/>
    <w:rsid w:val="00270787"/>
    <w:rsid w:val="00286134"/>
    <w:rsid w:val="002A5771"/>
    <w:rsid w:val="002A618D"/>
    <w:rsid w:val="002E157A"/>
    <w:rsid w:val="00307FDB"/>
    <w:rsid w:val="00375055"/>
    <w:rsid w:val="003F42A4"/>
    <w:rsid w:val="00445C34"/>
    <w:rsid w:val="00465065"/>
    <w:rsid w:val="004F771B"/>
    <w:rsid w:val="00531741"/>
    <w:rsid w:val="0056450A"/>
    <w:rsid w:val="005750B8"/>
    <w:rsid w:val="00575A93"/>
    <w:rsid w:val="00597369"/>
    <w:rsid w:val="005A4833"/>
    <w:rsid w:val="005E58B0"/>
    <w:rsid w:val="00617D6F"/>
    <w:rsid w:val="006205F1"/>
    <w:rsid w:val="00620B2E"/>
    <w:rsid w:val="00657F7D"/>
    <w:rsid w:val="00660F47"/>
    <w:rsid w:val="00664763"/>
    <w:rsid w:val="00667D5D"/>
    <w:rsid w:val="00696C20"/>
    <w:rsid w:val="006D7A39"/>
    <w:rsid w:val="006E6B5D"/>
    <w:rsid w:val="00703324"/>
    <w:rsid w:val="00744564"/>
    <w:rsid w:val="00765CEF"/>
    <w:rsid w:val="00773430"/>
    <w:rsid w:val="00792256"/>
    <w:rsid w:val="007A1144"/>
    <w:rsid w:val="007A69D7"/>
    <w:rsid w:val="007D23FD"/>
    <w:rsid w:val="00820068"/>
    <w:rsid w:val="008A60C2"/>
    <w:rsid w:val="008E1082"/>
    <w:rsid w:val="008E1F46"/>
    <w:rsid w:val="008E702D"/>
    <w:rsid w:val="008E7690"/>
    <w:rsid w:val="009543D1"/>
    <w:rsid w:val="00981A18"/>
    <w:rsid w:val="00984670"/>
    <w:rsid w:val="009B386A"/>
    <w:rsid w:val="00A24221"/>
    <w:rsid w:val="00B02A39"/>
    <w:rsid w:val="00B060FD"/>
    <w:rsid w:val="00B11710"/>
    <w:rsid w:val="00B445AC"/>
    <w:rsid w:val="00B57BDF"/>
    <w:rsid w:val="00B83188"/>
    <w:rsid w:val="00B922FF"/>
    <w:rsid w:val="00BA1231"/>
    <w:rsid w:val="00BA3D9A"/>
    <w:rsid w:val="00BC2CBF"/>
    <w:rsid w:val="00BE399A"/>
    <w:rsid w:val="00C141A7"/>
    <w:rsid w:val="00C24F6B"/>
    <w:rsid w:val="00C36D36"/>
    <w:rsid w:val="00C653D9"/>
    <w:rsid w:val="00CE071C"/>
    <w:rsid w:val="00CF14EE"/>
    <w:rsid w:val="00CF35B3"/>
    <w:rsid w:val="00D735D4"/>
    <w:rsid w:val="00D747F8"/>
    <w:rsid w:val="00D83C61"/>
    <w:rsid w:val="00DB5BEB"/>
    <w:rsid w:val="00DC3E05"/>
    <w:rsid w:val="00DF2EE3"/>
    <w:rsid w:val="00E33CF0"/>
    <w:rsid w:val="00E5191F"/>
    <w:rsid w:val="00E57606"/>
    <w:rsid w:val="00E80A39"/>
    <w:rsid w:val="00E90C2F"/>
    <w:rsid w:val="00EA3A3F"/>
    <w:rsid w:val="00F119A3"/>
    <w:rsid w:val="00F11EC2"/>
    <w:rsid w:val="00F96DB2"/>
    <w:rsid w:val="00FC0CD9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C320FB6"/>
  <w15:docId w15:val="{E225F410-1FF4-B84D-964D-6EF4821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247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</w:style>
  <w:style w:type="paragraph" w:styleId="NormaleWeb">
    <w:name w:val="Normal (Web)"/>
    <w:basedOn w:val="Normale"/>
    <w:uiPriority w:val="99"/>
    <w:semiHidden/>
    <w:unhideWhenUsed/>
    <w:rsid w:val="00C141A7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0A064D"/>
    <w:pPr>
      <w:numPr>
        <w:numId w:val="13"/>
      </w:numPr>
    </w:pPr>
  </w:style>
  <w:style w:type="paragraph" w:styleId="Revisione">
    <w:name w:val="Revision"/>
    <w:hidden/>
    <w:uiPriority w:val="99"/>
    <w:semiHidden/>
    <w:rsid w:val="00660F47"/>
    <w:pPr>
      <w:autoSpaceDN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752F-F663-E949-9D19-CA7A986B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REMEDIA GIADA</dc:creator>
  <dc:description/>
  <cp:lastModifiedBy>PACENTI IVAN</cp:lastModifiedBy>
  <cp:revision>3</cp:revision>
  <dcterms:created xsi:type="dcterms:W3CDTF">2022-05-27T19:29:00Z</dcterms:created>
  <dcterms:modified xsi:type="dcterms:W3CDTF">2022-05-28T10:13:00Z</dcterms:modified>
</cp:coreProperties>
</file>